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rsidR="00C8106B" w:rsidRPr="009A1C2E" w:rsidRDefault="00DC381C" w:rsidP="00243424">
          <w:pPr>
            <w:pStyle w:val="Logo"/>
            <w:jc w:val="center"/>
          </w:pPr>
          <w:r w:rsidRPr="009A1C2E">
            <w:rPr>
              <w:noProof/>
              <w:lang w:eastAsia="en-US"/>
            </w:rPr>
            <mc:AlternateContent>
              <mc:Choice Requires="wps">
                <w:drawing>
                  <wp:anchor distT="0" distB="0" distL="114300" distR="114300" simplePos="0" relativeHeight="251660288" behindDoc="0" locked="0" layoutInCell="1" allowOverlap="1" wp14:anchorId="1622F5D3" wp14:editId="563D6290">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5" w:type="pct"/>
                                  <w:tblCellMar>
                                    <w:left w:w="0" w:type="dxa"/>
                                    <w:right w:w="0" w:type="dxa"/>
                                  </w:tblCellMar>
                                  <w:tblLook w:val="04A0" w:firstRow="1" w:lastRow="0" w:firstColumn="1" w:lastColumn="0" w:noHBand="0" w:noVBand="1"/>
                                  <w:tblDescription w:val="Company contact information"/>
                                </w:tblPr>
                                <w:tblGrid>
                                  <w:gridCol w:w="2635"/>
                                  <w:gridCol w:w="19"/>
                                  <w:gridCol w:w="3510"/>
                                  <w:gridCol w:w="19"/>
                                  <w:gridCol w:w="2640"/>
                                </w:tblGrid>
                                <w:tr w:rsidR="00C8106B" w:rsidTr="0014107B">
                                  <w:sdt>
                                    <w:sdtPr>
                                      <w:alias w:val="Address"/>
                                      <w:tag w:val=""/>
                                      <w:id w:val="1336035784"/>
                                      <w:placeholder>
                                        <w:docPart w:val="B33FB869761447AF9854CF2B73DC927E"/>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3" w:type="pct"/>
                                        </w:tcPr>
                                        <w:p w:rsidR="00C8106B" w:rsidRDefault="00651E94" w:rsidP="008810E6">
                                          <w:pPr>
                                            <w:pStyle w:val="ContactInfo"/>
                                          </w:pPr>
                                          <w:r>
                                            <w:br/>
                                          </w:r>
                                        </w:p>
                                      </w:tc>
                                    </w:sdtContent>
                                  </w:sdt>
                                  <w:tc>
                                    <w:tcPr>
                                      <w:tcW w:w="11" w:type="pct"/>
                                    </w:tcPr>
                                    <w:p w:rsidR="00C8106B" w:rsidRDefault="00C8106B">
                                      <w:pPr>
                                        <w:pStyle w:val="ContactInfo"/>
                                      </w:pPr>
                                    </w:p>
                                  </w:tc>
                                  <w:tc>
                                    <w:tcPr>
                                      <w:tcW w:w="1989" w:type="pct"/>
                                    </w:tcPr>
                                    <w:p w:rsidR="00C8106B" w:rsidRDefault="008810E6">
                                      <w:pPr>
                                        <w:pStyle w:val="ContactInfo"/>
                                        <w:jc w:val="center"/>
                                      </w:pPr>
                                      <w:r>
                                        <w:t>Institut Teknologi Sepuluh Nopember</w:t>
                                      </w:r>
                                    </w:p>
                                    <w:p w:rsidR="005E1307" w:rsidRDefault="005E1307">
                                      <w:pPr>
                                        <w:pStyle w:val="ContactInfo"/>
                                        <w:jc w:val="center"/>
                                      </w:pPr>
                                      <w:r>
                                        <w:t>Surabaya</w:t>
                                      </w:r>
                                    </w:p>
                                  </w:tc>
                                  <w:tc>
                                    <w:tcPr>
                                      <w:tcW w:w="11" w:type="pct"/>
                                    </w:tcPr>
                                    <w:p w:rsidR="00C8106B" w:rsidRDefault="00C8106B">
                                      <w:pPr>
                                        <w:pStyle w:val="ContactInfo"/>
                                      </w:pPr>
                                    </w:p>
                                  </w:tc>
                                  <w:tc>
                                    <w:tcPr>
                                      <w:tcW w:w="1496" w:type="pct"/>
                                    </w:tcPr>
                                    <w:p w:rsidR="00C8106B" w:rsidRDefault="00C8106B">
                                      <w:pPr>
                                        <w:pStyle w:val="ContactInfo"/>
                                        <w:jc w:val="right"/>
                                      </w:pPr>
                                    </w:p>
                                  </w:tc>
                                </w:tr>
                              </w:tbl>
                              <w:p w:rsidR="00C8106B" w:rsidRDefault="00C8106B">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622F5D3"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" fillcolor="#f24f4f [3204]" stroked="f" strokeweight=".5pt">
                    <v:textbox inset="12.96pt,0,12.96pt,0">
                      <w:txbxContent>
                        <w:tbl>
                          <w:tblPr>
                            <w:tblW w:w="4995" w:type="pct"/>
                            <w:tblCellMar>
                              <w:left w:w="0" w:type="dxa"/>
                              <w:right w:w="0" w:type="dxa"/>
                            </w:tblCellMar>
                            <w:tblLook w:val="04A0" w:firstRow="1" w:lastRow="0" w:firstColumn="1" w:lastColumn="0" w:noHBand="0" w:noVBand="1"/>
                            <w:tblDescription w:val="Company contact information"/>
                          </w:tblPr>
                          <w:tblGrid>
                            <w:gridCol w:w="2635"/>
                            <w:gridCol w:w="19"/>
                            <w:gridCol w:w="3510"/>
                            <w:gridCol w:w="19"/>
                            <w:gridCol w:w="2640"/>
                          </w:tblGrid>
                          <w:tr w:rsidR="00C8106B" w:rsidTr="0014107B">
                            <w:sdt>
                              <w:sdtPr>
                                <w:alias w:val="Address"/>
                                <w:tag w:val=""/>
                                <w:id w:val="1336035784"/>
                                <w:placeholder>
                                  <w:docPart w:val="B33FB869761447AF9854CF2B73DC927E"/>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3" w:type="pct"/>
                                  </w:tcPr>
                                  <w:p w:rsidR="00C8106B" w:rsidRDefault="00651E94" w:rsidP="008810E6">
                                    <w:pPr>
                                      <w:pStyle w:val="ContactInfo"/>
                                    </w:pPr>
                                    <w:r>
                                      <w:br/>
                                    </w:r>
                                  </w:p>
                                </w:tc>
                              </w:sdtContent>
                            </w:sdt>
                            <w:tc>
                              <w:tcPr>
                                <w:tcW w:w="11" w:type="pct"/>
                              </w:tcPr>
                              <w:p w:rsidR="00C8106B" w:rsidRDefault="00C8106B">
                                <w:pPr>
                                  <w:pStyle w:val="ContactInfo"/>
                                </w:pPr>
                              </w:p>
                            </w:tc>
                            <w:tc>
                              <w:tcPr>
                                <w:tcW w:w="1989" w:type="pct"/>
                              </w:tcPr>
                              <w:p w:rsidR="00C8106B" w:rsidRDefault="008810E6">
                                <w:pPr>
                                  <w:pStyle w:val="ContactInfo"/>
                                  <w:jc w:val="center"/>
                                </w:pPr>
                                <w:r>
                                  <w:t>Institut Teknologi Sepuluh Nopember</w:t>
                                </w:r>
                              </w:p>
                              <w:p w:rsidR="005E1307" w:rsidRDefault="005E1307">
                                <w:pPr>
                                  <w:pStyle w:val="ContactInfo"/>
                                  <w:jc w:val="center"/>
                                </w:pPr>
                                <w:r>
                                  <w:t>Surabaya</w:t>
                                </w:r>
                              </w:p>
                            </w:tc>
                            <w:tc>
                              <w:tcPr>
                                <w:tcW w:w="11" w:type="pct"/>
                              </w:tcPr>
                              <w:p w:rsidR="00C8106B" w:rsidRDefault="00C8106B">
                                <w:pPr>
                                  <w:pStyle w:val="ContactInfo"/>
                                </w:pPr>
                              </w:p>
                            </w:tc>
                            <w:tc>
                              <w:tcPr>
                                <w:tcW w:w="1496" w:type="pct"/>
                              </w:tcPr>
                              <w:p w:rsidR="00C8106B" w:rsidRDefault="00C8106B">
                                <w:pPr>
                                  <w:pStyle w:val="ContactInfo"/>
                                  <w:jc w:val="right"/>
                                </w:pPr>
                              </w:p>
                            </w:tc>
                          </w:tr>
                        </w:tbl>
                        <w:p w:rsidR="00C8106B" w:rsidRDefault="00C8106B">
                          <w:pPr>
                            <w:pStyle w:val="TableSpace"/>
                          </w:pPr>
                        </w:p>
                      </w:txbxContent>
                    </v:textbox>
                    <w10:wrap type="topAndBottom" anchorx="margin" anchory="margin"/>
                  </v:shape>
                </w:pict>
              </mc:Fallback>
            </mc:AlternateContent>
          </w:r>
        </w:p>
        <w:p w:rsidR="00C8106B" w:rsidRPr="009A1C2E" w:rsidRDefault="0059710D">
          <w:bookmarkStart w:id="0" w:name="_GoBack"/>
          <w:r w:rsidRPr="0059710D">
            <w:rPr>
              <w:noProof/>
              <w:lang w:eastAsia="en-US"/>
            </w:rPr>
            <w:drawing>
              <wp:anchor distT="0" distB="0" distL="114300" distR="114300" simplePos="0" relativeHeight="251662336" behindDoc="1" locked="0" layoutInCell="1" allowOverlap="1">
                <wp:simplePos x="0" y="0"/>
                <wp:positionH relativeFrom="column">
                  <wp:posOffset>-904875</wp:posOffset>
                </wp:positionH>
                <wp:positionV relativeFrom="paragraph">
                  <wp:posOffset>425450</wp:posOffset>
                </wp:positionV>
                <wp:extent cx="7753350" cy="4349115"/>
                <wp:effectExtent l="0" t="0" r="0" b="0"/>
                <wp:wrapNone/>
                <wp:docPr id="11" name="Picture 11" descr="F:\SAYA\Kuliah\Gemastik\Game\Gemastik\Dokumen\bg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SAYA\Kuliah\Gemastik\Game\Gemastik\Dokumen\bg - 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53350" cy="43491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rsidR="00C8106B" w:rsidRPr="009A1C2E" w:rsidRDefault="00243424">
          <w:r w:rsidRPr="00243424">
            <w:rPr>
              <w:noProof/>
              <w:lang w:eastAsia="en-US"/>
            </w:rPr>
            <w:drawing>
              <wp:anchor distT="0" distB="0" distL="114300" distR="114300" simplePos="0" relativeHeight="251661312" behindDoc="1" locked="0" layoutInCell="1" allowOverlap="1">
                <wp:simplePos x="0" y="0"/>
                <wp:positionH relativeFrom="column">
                  <wp:posOffset>19050</wp:posOffset>
                </wp:positionH>
                <wp:positionV relativeFrom="paragraph">
                  <wp:posOffset>5259070</wp:posOffset>
                </wp:positionV>
                <wp:extent cx="5895974" cy="1636000"/>
                <wp:effectExtent l="0" t="0" r="0" b="0"/>
                <wp:wrapNone/>
                <wp:docPr id="8" name="Picture 8" descr="F:\SAYA\Kuliah\Gemastik\Game\Gemastik\Dokumen\logo genelaciluc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SAYA\Kuliah\Gemastik\Game\Gemastik\Dokumen\logo genelacilucak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4" cy="16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81C" w:rsidRPr="009A1C2E">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rsidR="00C8106B" w:rsidRPr="009A1C2E" w:rsidRDefault="007C58B7">
          <w:pPr>
            <w:pStyle w:val="TOCHeading"/>
            <w:rPr>
              <w:rFonts w:asciiTheme="minorHAnsi" w:hAnsiTheme="minorHAnsi"/>
            </w:rPr>
          </w:pPr>
          <w:r w:rsidRPr="009A1C2E">
            <w:rPr>
              <w:rFonts w:asciiTheme="minorHAnsi" w:hAnsiTheme="minorHAnsi"/>
            </w:rPr>
            <w:t>Table of Contents</w:t>
          </w:r>
        </w:p>
        <w:p w:rsidR="0012598F" w:rsidRDefault="00DC381C">
          <w:pPr>
            <w:pStyle w:val="TOC1"/>
            <w:rPr>
              <w:b w:val="0"/>
              <w:bCs w:val="0"/>
              <w:noProof/>
              <w:color w:val="auto"/>
              <w:sz w:val="22"/>
              <w:szCs w:val="22"/>
              <w:lang w:eastAsia="en-US"/>
            </w:rPr>
          </w:pPr>
          <w:r w:rsidRPr="009A1C2E">
            <w:fldChar w:fldCharType="begin"/>
          </w:r>
          <w:r w:rsidRPr="009A1C2E">
            <w:instrText xml:space="preserve"> TOC \o "1-2" \n "2-2" \h \z \u </w:instrText>
          </w:r>
          <w:r w:rsidRPr="009A1C2E">
            <w:fldChar w:fldCharType="separate"/>
          </w:r>
          <w:hyperlink w:anchor="_Toc423682818" w:history="1">
            <w:r w:rsidR="00651E94">
              <w:rPr>
                <w:noProof/>
              </w:rPr>
              <w:pict>
                <v:shape id="_x0000_i1025" type="#_x0000_t75" style="width:23.25pt;height:23.25pt;visibility:visible;mso-wrap-style:square">
                  <v:imagedata r:id="rId12" o:title="icon-09"/>
                </v:shape>
              </w:pict>
            </w:r>
            <w:r w:rsidR="0012598F">
              <w:rPr>
                <w:noProof/>
              </w:rPr>
              <w:t xml:space="preserve"> </w:t>
            </w:r>
            <w:r w:rsidR="0012598F" w:rsidRPr="009F6EC0">
              <w:rPr>
                <w:rStyle w:val="Hyperlink"/>
                <w:noProof/>
              </w:rPr>
              <w:t>Consumen Analysis</w:t>
            </w:r>
            <w:r w:rsidR="0012598F">
              <w:rPr>
                <w:noProof/>
                <w:webHidden/>
              </w:rPr>
              <w:tab/>
            </w:r>
            <w:r w:rsidR="0012598F">
              <w:rPr>
                <w:noProof/>
                <w:webHidden/>
              </w:rPr>
              <w:fldChar w:fldCharType="begin"/>
            </w:r>
            <w:r w:rsidR="0012598F">
              <w:rPr>
                <w:noProof/>
                <w:webHidden/>
              </w:rPr>
              <w:instrText xml:space="preserve"> PAGEREF _Toc423682818 \h </w:instrText>
            </w:r>
            <w:r w:rsidR="0012598F">
              <w:rPr>
                <w:noProof/>
                <w:webHidden/>
              </w:rPr>
            </w:r>
            <w:r w:rsidR="0012598F">
              <w:rPr>
                <w:noProof/>
                <w:webHidden/>
              </w:rPr>
              <w:fldChar w:fldCharType="separate"/>
            </w:r>
            <w:r w:rsidR="0089759C">
              <w:rPr>
                <w:noProof/>
                <w:webHidden/>
              </w:rPr>
              <w:t>2</w:t>
            </w:r>
            <w:r w:rsidR="0012598F">
              <w:rPr>
                <w:noProof/>
                <w:webHidden/>
              </w:rPr>
              <w:fldChar w:fldCharType="end"/>
            </w:r>
          </w:hyperlink>
        </w:p>
        <w:p w:rsidR="0012598F" w:rsidRDefault="007551C1">
          <w:pPr>
            <w:pStyle w:val="TOC2"/>
            <w:rPr>
              <w:noProof/>
              <w:color w:val="auto"/>
              <w:lang w:eastAsia="en-US"/>
            </w:rPr>
          </w:pPr>
          <w:hyperlink w:anchor="_Toc423682819" w:history="1">
            <w:r w:rsidR="0012598F" w:rsidRPr="009F6EC0">
              <w:rPr>
                <w:rStyle w:val="Hyperlink"/>
                <w:noProof/>
              </w:rPr>
              <w:t>AIO Analysis</w:t>
            </w:r>
          </w:hyperlink>
        </w:p>
        <w:p w:rsidR="0012598F" w:rsidRDefault="007551C1">
          <w:pPr>
            <w:pStyle w:val="TOC2"/>
            <w:rPr>
              <w:noProof/>
              <w:color w:val="auto"/>
              <w:lang w:eastAsia="en-US"/>
            </w:rPr>
          </w:pPr>
          <w:hyperlink w:anchor="_Toc423682820" w:history="1">
            <w:r w:rsidR="0012598F" w:rsidRPr="009F6EC0">
              <w:rPr>
                <w:rStyle w:val="Hyperlink"/>
                <w:noProof/>
              </w:rPr>
              <w:t>Potential</w:t>
            </w:r>
          </w:hyperlink>
        </w:p>
        <w:p w:rsidR="0012598F" w:rsidRDefault="007551C1">
          <w:pPr>
            <w:pStyle w:val="TOC2"/>
            <w:rPr>
              <w:noProof/>
              <w:color w:val="auto"/>
              <w:lang w:eastAsia="en-US"/>
            </w:rPr>
          </w:pPr>
          <w:hyperlink w:anchor="_Toc423682821" w:history="1">
            <w:r w:rsidR="0012598F" w:rsidRPr="009F6EC0">
              <w:rPr>
                <w:rStyle w:val="Hyperlink"/>
                <w:noProof/>
              </w:rPr>
              <w:t>Consumen Communication Strategy</w:t>
            </w:r>
          </w:hyperlink>
        </w:p>
        <w:p w:rsidR="0012598F" w:rsidRDefault="007551C1">
          <w:pPr>
            <w:pStyle w:val="TOC2"/>
            <w:rPr>
              <w:noProof/>
              <w:color w:val="auto"/>
              <w:lang w:eastAsia="en-US"/>
            </w:rPr>
          </w:pPr>
          <w:hyperlink w:anchor="_Toc423682822" w:history="1">
            <w:r w:rsidR="0012598F" w:rsidRPr="009F6EC0">
              <w:rPr>
                <w:rStyle w:val="Hyperlink"/>
                <w:noProof/>
              </w:rPr>
              <w:t>Design Strategy</w:t>
            </w:r>
          </w:hyperlink>
        </w:p>
        <w:p w:rsidR="0012598F" w:rsidRDefault="007551C1">
          <w:pPr>
            <w:pStyle w:val="TOC1"/>
            <w:rPr>
              <w:b w:val="0"/>
              <w:bCs w:val="0"/>
              <w:noProof/>
              <w:color w:val="auto"/>
              <w:sz w:val="22"/>
              <w:szCs w:val="22"/>
              <w:lang w:eastAsia="en-US"/>
            </w:rPr>
          </w:pPr>
          <w:hyperlink w:anchor="_Toc423682823" w:history="1">
            <w:r w:rsidR="0012598F" w:rsidRPr="009F6EC0">
              <w:rPr>
                <w:rStyle w:val="Hyperlink"/>
                <w:noProof/>
                <w:lang w:eastAsia="en-US"/>
              </w:rPr>
              <w:drawing>
                <wp:inline distT="0" distB="0" distL="0" distR="0" wp14:anchorId="527DD06E" wp14:editId="3FB1F4C9">
                  <wp:extent cx="293298" cy="293298"/>
                  <wp:effectExtent l="0" t="0" r="0" b="0"/>
                  <wp:docPr id="117" name="Picture 117" descr="C:\Users\imaduddinalfikri\SkyDrive\Documents\Pengembangan Game\TPGSukses\TVRunner\TVRunner\Assets\TVRunner\Raw Image\ic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duddinalfikri\SkyDrive\Documents\Pengembangan Game\TPGSukses\TVRunner\TVRunner\Assets\TVRunner\Raw Image\icon-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72" cy="310872"/>
                          </a:xfrm>
                          <a:prstGeom prst="rect">
                            <a:avLst/>
                          </a:prstGeom>
                          <a:noFill/>
                          <a:ln>
                            <a:noFill/>
                          </a:ln>
                        </pic:spPr>
                      </pic:pic>
                    </a:graphicData>
                  </a:graphic>
                </wp:inline>
              </w:drawing>
            </w:r>
            <w:r w:rsidR="0012598F" w:rsidRPr="009F6EC0">
              <w:rPr>
                <w:rStyle w:val="Hyperlink"/>
                <w:noProof/>
              </w:rPr>
              <w:t xml:space="preserve"> Story</w:t>
            </w:r>
            <w:r w:rsidR="0012598F">
              <w:rPr>
                <w:noProof/>
                <w:webHidden/>
              </w:rPr>
              <w:tab/>
            </w:r>
            <w:r w:rsidR="0012598F">
              <w:rPr>
                <w:noProof/>
                <w:webHidden/>
              </w:rPr>
              <w:fldChar w:fldCharType="begin"/>
            </w:r>
            <w:r w:rsidR="0012598F">
              <w:rPr>
                <w:noProof/>
                <w:webHidden/>
              </w:rPr>
              <w:instrText xml:space="preserve"> PAGEREF _Toc423682823 \h </w:instrText>
            </w:r>
            <w:r w:rsidR="0012598F">
              <w:rPr>
                <w:noProof/>
                <w:webHidden/>
              </w:rPr>
            </w:r>
            <w:r w:rsidR="0012598F">
              <w:rPr>
                <w:noProof/>
                <w:webHidden/>
              </w:rPr>
              <w:fldChar w:fldCharType="separate"/>
            </w:r>
            <w:r w:rsidR="0089759C">
              <w:rPr>
                <w:noProof/>
                <w:webHidden/>
              </w:rPr>
              <w:t>5</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24" w:history="1">
            <w:r w:rsidR="00651E94">
              <w:rPr>
                <w:noProof/>
              </w:rPr>
              <w:pict>
                <v:shape id="_x0000_i1026" type="#_x0000_t75" style="width:23.25pt;height:23.25pt;visibility:visible;mso-wrap-style:square">
                  <v:imagedata r:id="rId12" o:title="icon-09"/>
                </v:shape>
              </w:pict>
            </w:r>
            <w:r w:rsidR="0012598F" w:rsidRPr="009F6EC0">
              <w:rPr>
                <w:rStyle w:val="Hyperlink"/>
                <w:noProof/>
              </w:rPr>
              <w:t xml:space="preserve"> Character</w:t>
            </w:r>
            <w:r w:rsidR="0012598F">
              <w:rPr>
                <w:noProof/>
                <w:webHidden/>
              </w:rPr>
              <w:tab/>
            </w:r>
            <w:r w:rsidR="0012598F">
              <w:rPr>
                <w:noProof/>
                <w:webHidden/>
              </w:rPr>
              <w:fldChar w:fldCharType="begin"/>
            </w:r>
            <w:r w:rsidR="0012598F">
              <w:rPr>
                <w:noProof/>
                <w:webHidden/>
              </w:rPr>
              <w:instrText xml:space="preserve"> PAGEREF _Toc423682824 \h </w:instrText>
            </w:r>
            <w:r w:rsidR="0012598F">
              <w:rPr>
                <w:noProof/>
                <w:webHidden/>
              </w:rPr>
            </w:r>
            <w:r w:rsidR="0012598F">
              <w:rPr>
                <w:noProof/>
                <w:webHidden/>
              </w:rPr>
              <w:fldChar w:fldCharType="separate"/>
            </w:r>
            <w:r w:rsidR="0089759C">
              <w:rPr>
                <w:noProof/>
                <w:webHidden/>
              </w:rPr>
              <w:t>5</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25" w:history="1">
            <w:r w:rsidR="00651E94">
              <w:rPr>
                <w:noProof/>
              </w:rPr>
              <w:pict>
                <v:shape id="_x0000_i1027" type="#_x0000_t75" style="width:23.25pt;height:23.25pt;visibility:visible;mso-wrap-style:square">
                  <v:imagedata r:id="rId12" o:title="icon-09"/>
                </v:shape>
              </w:pict>
            </w:r>
            <w:r w:rsidR="0012598F" w:rsidRPr="009F6EC0">
              <w:rPr>
                <w:rStyle w:val="Hyperlink"/>
                <w:noProof/>
              </w:rPr>
              <w:t xml:space="preserve"> Level Design</w:t>
            </w:r>
            <w:r w:rsidR="0012598F">
              <w:rPr>
                <w:noProof/>
                <w:webHidden/>
              </w:rPr>
              <w:tab/>
            </w:r>
            <w:r w:rsidR="0012598F">
              <w:rPr>
                <w:noProof/>
                <w:webHidden/>
              </w:rPr>
              <w:fldChar w:fldCharType="begin"/>
            </w:r>
            <w:r w:rsidR="0012598F">
              <w:rPr>
                <w:noProof/>
                <w:webHidden/>
              </w:rPr>
              <w:instrText xml:space="preserve"> PAGEREF _Toc423682825 \h </w:instrText>
            </w:r>
            <w:r w:rsidR="0012598F">
              <w:rPr>
                <w:noProof/>
                <w:webHidden/>
              </w:rPr>
            </w:r>
            <w:r w:rsidR="0012598F">
              <w:rPr>
                <w:noProof/>
                <w:webHidden/>
              </w:rPr>
              <w:fldChar w:fldCharType="separate"/>
            </w:r>
            <w:r w:rsidR="0089759C">
              <w:rPr>
                <w:noProof/>
                <w:webHidden/>
              </w:rPr>
              <w:t>6</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26" w:history="1">
            <w:r w:rsidR="00651E94">
              <w:rPr>
                <w:noProof/>
              </w:rPr>
              <w:pict>
                <v:shape id="_x0000_i1028" type="#_x0000_t75" style="width:23.25pt;height:23.25pt;visibility:visible;mso-wrap-style:square">
                  <v:imagedata r:id="rId12" o:title="icon-09"/>
                </v:shape>
              </w:pict>
            </w:r>
            <w:r w:rsidR="0012598F" w:rsidRPr="009F6EC0">
              <w:rPr>
                <w:rStyle w:val="Hyperlink"/>
                <w:noProof/>
              </w:rPr>
              <w:t xml:space="preserve"> Gameplay</w:t>
            </w:r>
            <w:r w:rsidR="0012598F">
              <w:rPr>
                <w:noProof/>
                <w:webHidden/>
              </w:rPr>
              <w:tab/>
            </w:r>
            <w:r w:rsidR="0012598F">
              <w:rPr>
                <w:noProof/>
                <w:webHidden/>
              </w:rPr>
              <w:fldChar w:fldCharType="begin"/>
            </w:r>
            <w:r w:rsidR="0012598F">
              <w:rPr>
                <w:noProof/>
                <w:webHidden/>
              </w:rPr>
              <w:instrText xml:space="preserve"> PAGEREF _Toc423682826 \h </w:instrText>
            </w:r>
            <w:r w:rsidR="0012598F">
              <w:rPr>
                <w:noProof/>
                <w:webHidden/>
              </w:rPr>
            </w:r>
            <w:r w:rsidR="0012598F">
              <w:rPr>
                <w:noProof/>
                <w:webHidden/>
              </w:rPr>
              <w:fldChar w:fldCharType="separate"/>
            </w:r>
            <w:r w:rsidR="0089759C">
              <w:rPr>
                <w:noProof/>
                <w:webHidden/>
              </w:rPr>
              <w:t>7</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27" w:history="1">
            <w:r w:rsidR="00651E94">
              <w:rPr>
                <w:noProof/>
              </w:rPr>
              <w:pict>
                <v:shape id="_x0000_i1029" type="#_x0000_t75" style="width:23.25pt;height:23.25pt;visibility:visible;mso-wrap-style:square">
                  <v:imagedata r:id="rId12" o:title="icon-09"/>
                </v:shape>
              </w:pict>
            </w:r>
            <w:r w:rsidR="0012598F" w:rsidRPr="009F6EC0">
              <w:rPr>
                <w:rStyle w:val="Hyperlink"/>
                <w:noProof/>
              </w:rPr>
              <w:t xml:space="preserve"> Game Mechanic</w:t>
            </w:r>
            <w:r w:rsidR="0012598F">
              <w:rPr>
                <w:noProof/>
                <w:webHidden/>
              </w:rPr>
              <w:tab/>
            </w:r>
            <w:r w:rsidR="0012598F">
              <w:rPr>
                <w:noProof/>
                <w:webHidden/>
              </w:rPr>
              <w:fldChar w:fldCharType="begin"/>
            </w:r>
            <w:r w:rsidR="0012598F">
              <w:rPr>
                <w:noProof/>
                <w:webHidden/>
              </w:rPr>
              <w:instrText xml:space="preserve"> PAGEREF _Toc423682827 \h </w:instrText>
            </w:r>
            <w:r w:rsidR="0012598F">
              <w:rPr>
                <w:noProof/>
                <w:webHidden/>
              </w:rPr>
            </w:r>
            <w:r w:rsidR="0012598F">
              <w:rPr>
                <w:noProof/>
                <w:webHidden/>
              </w:rPr>
              <w:fldChar w:fldCharType="separate"/>
            </w:r>
            <w:r w:rsidR="0089759C">
              <w:rPr>
                <w:noProof/>
                <w:webHidden/>
              </w:rPr>
              <w:t>9</w:t>
            </w:r>
            <w:r w:rsidR="0012598F">
              <w:rPr>
                <w:noProof/>
                <w:webHidden/>
              </w:rPr>
              <w:fldChar w:fldCharType="end"/>
            </w:r>
          </w:hyperlink>
        </w:p>
        <w:p w:rsidR="0012598F" w:rsidRDefault="007551C1">
          <w:pPr>
            <w:pStyle w:val="TOC2"/>
            <w:rPr>
              <w:noProof/>
              <w:color w:val="auto"/>
              <w:lang w:eastAsia="en-US"/>
            </w:rPr>
          </w:pPr>
          <w:hyperlink w:anchor="_Toc423682828" w:history="1">
            <w:r w:rsidR="0012598F" w:rsidRPr="009F6EC0">
              <w:rPr>
                <w:rStyle w:val="Hyperlink"/>
                <w:noProof/>
              </w:rPr>
              <w:t>Instant Death</w:t>
            </w:r>
          </w:hyperlink>
        </w:p>
        <w:p w:rsidR="0012598F" w:rsidRDefault="007551C1">
          <w:pPr>
            <w:pStyle w:val="TOC2"/>
            <w:rPr>
              <w:noProof/>
              <w:color w:val="auto"/>
              <w:lang w:eastAsia="en-US"/>
            </w:rPr>
          </w:pPr>
          <w:hyperlink w:anchor="_Toc423682829" w:history="1">
            <w:r w:rsidR="0012598F" w:rsidRPr="009F6EC0">
              <w:rPr>
                <w:rStyle w:val="Hyperlink"/>
                <w:noProof/>
              </w:rPr>
              <w:t>Levels</w:t>
            </w:r>
          </w:hyperlink>
        </w:p>
        <w:p w:rsidR="0012598F" w:rsidRDefault="007551C1">
          <w:pPr>
            <w:pStyle w:val="TOC2"/>
            <w:rPr>
              <w:noProof/>
              <w:color w:val="auto"/>
              <w:lang w:eastAsia="en-US"/>
            </w:rPr>
          </w:pPr>
          <w:hyperlink w:anchor="_Toc423682830" w:history="1">
            <w:r w:rsidR="0012598F" w:rsidRPr="009F6EC0">
              <w:rPr>
                <w:rStyle w:val="Hyperlink"/>
                <w:noProof/>
              </w:rPr>
              <w:t>Simple Control</w:t>
            </w:r>
          </w:hyperlink>
        </w:p>
        <w:p w:rsidR="0012598F" w:rsidRDefault="007551C1">
          <w:pPr>
            <w:pStyle w:val="TOC2"/>
            <w:rPr>
              <w:noProof/>
              <w:color w:val="auto"/>
              <w:lang w:eastAsia="en-US"/>
            </w:rPr>
          </w:pPr>
          <w:hyperlink w:anchor="_Toc423682831" w:history="1">
            <w:r w:rsidR="0012598F" w:rsidRPr="009F6EC0">
              <w:rPr>
                <w:rStyle w:val="Hyperlink"/>
                <w:noProof/>
              </w:rPr>
              <w:t>Goals</w:t>
            </w:r>
          </w:hyperlink>
        </w:p>
        <w:p w:rsidR="0012598F" w:rsidRDefault="007551C1">
          <w:pPr>
            <w:pStyle w:val="TOC2"/>
            <w:rPr>
              <w:noProof/>
              <w:color w:val="auto"/>
              <w:lang w:eastAsia="en-US"/>
            </w:rPr>
          </w:pPr>
          <w:hyperlink w:anchor="_Toc423682832" w:history="1">
            <w:r w:rsidR="0012598F" w:rsidRPr="009F6EC0">
              <w:rPr>
                <w:rStyle w:val="Hyperlink"/>
                <w:noProof/>
              </w:rPr>
              <w:t>Points</w:t>
            </w:r>
          </w:hyperlink>
        </w:p>
        <w:p w:rsidR="0012598F" w:rsidRDefault="007551C1">
          <w:pPr>
            <w:pStyle w:val="TOC1"/>
            <w:rPr>
              <w:b w:val="0"/>
              <w:bCs w:val="0"/>
              <w:noProof/>
              <w:color w:val="auto"/>
              <w:sz w:val="22"/>
              <w:szCs w:val="22"/>
              <w:lang w:eastAsia="en-US"/>
            </w:rPr>
          </w:pPr>
          <w:hyperlink w:anchor="_Toc423682833" w:history="1">
            <w:r>
              <w:rPr>
                <w:noProof/>
              </w:rPr>
              <w:pict>
                <v:shape id="_x0000_i1030" type="#_x0000_t75" style="width:23.25pt;height:23.25pt;visibility:visible;mso-wrap-style:square">
                  <v:imagedata r:id="rId12" o:title="icon-09"/>
                </v:shape>
              </w:pict>
            </w:r>
            <w:r w:rsidR="0012598F" w:rsidRPr="009F6EC0">
              <w:rPr>
                <w:rStyle w:val="Hyperlink"/>
                <w:noProof/>
              </w:rPr>
              <w:t xml:space="preserve"> Art</w:t>
            </w:r>
            <w:r w:rsidR="0012598F">
              <w:rPr>
                <w:noProof/>
                <w:webHidden/>
              </w:rPr>
              <w:tab/>
            </w:r>
            <w:r w:rsidR="0012598F">
              <w:rPr>
                <w:noProof/>
                <w:webHidden/>
              </w:rPr>
              <w:fldChar w:fldCharType="begin"/>
            </w:r>
            <w:r w:rsidR="0012598F">
              <w:rPr>
                <w:noProof/>
                <w:webHidden/>
              </w:rPr>
              <w:instrText xml:space="preserve"> PAGEREF _Toc423682833 \h </w:instrText>
            </w:r>
            <w:r w:rsidR="0012598F">
              <w:rPr>
                <w:noProof/>
                <w:webHidden/>
              </w:rPr>
            </w:r>
            <w:r w:rsidR="0012598F">
              <w:rPr>
                <w:noProof/>
                <w:webHidden/>
              </w:rPr>
              <w:fldChar w:fldCharType="separate"/>
            </w:r>
            <w:r w:rsidR="0089759C">
              <w:rPr>
                <w:noProof/>
                <w:webHidden/>
              </w:rPr>
              <w:t>9</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34" w:history="1">
            <w:r>
              <w:rPr>
                <w:noProof/>
              </w:rPr>
              <w:pict>
                <v:shape id="_x0000_i1031" type="#_x0000_t75" style="width:23.25pt;height:23.25pt;visibility:visible;mso-wrap-style:square">
                  <v:imagedata r:id="rId12" o:title="icon-09"/>
                </v:shape>
              </w:pict>
            </w:r>
            <w:r w:rsidR="0012598F" w:rsidRPr="009F6EC0">
              <w:rPr>
                <w:rStyle w:val="Hyperlink"/>
                <w:noProof/>
              </w:rPr>
              <w:t xml:space="preserve"> Sound and Music</w:t>
            </w:r>
            <w:r w:rsidR="0012598F">
              <w:rPr>
                <w:noProof/>
                <w:webHidden/>
              </w:rPr>
              <w:tab/>
            </w:r>
            <w:r w:rsidR="0012598F">
              <w:rPr>
                <w:noProof/>
                <w:webHidden/>
              </w:rPr>
              <w:fldChar w:fldCharType="begin"/>
            </w:r>
            <w:r w:rsidR="0012598F">
              <w:rPr>
                <w:noProof/>
                <w:webHidden/>
              </w:rPr>
              <w:instrText xml:space="preserve"> PAGEREF _Toc423682834 \h </w:instrText>
            </w:r>
            <w:r w:rsidR="0012598F">
              <w:rPr>
                <w:noProof/>
                <w:webHidden/>
              </w:rPr>
            </w:r>
            <w:r w:rsidR="0012598F">
              <w:rPr>
                <w:noProof/>
                <w:webHidden/>
              </w:rPr>
              <w:fldChar w:fldCharType="separate"/>
            </w:r>
            <w:r w:rsidR="0089759C">
              <w:rPr>
                <w:noProof/>
                <w:webHidden/>
              </w:rPr>
              <w:t>10</w:t>
            </w:r>
            <w:r w:rsidR="0012598F">
              <w:rPr>
                <w:noProof/>
                <w:webHidden/>
              </w:rPr>
              <w:fldChar w:fldCharType="end"/>
            </w:r>
          </w:hyperlink>
        </w:p>
        <w:p w:rsidR="0012598F" w:rsidRDefault="007551C1">
          <w:pPr>
            <w:pStyle w:val="TOC1"/>
            <w:rPr>
              <w:b w:val="0"/>
              <w:bCs w:val="0"/>
              <w:noProof/>
              <w:color w:val="auto"/>
              <w:sz w:val="22"/>
              <w:szCs w:val="22"/>
              <w:lang w:eastAsia="en-US"/>
            </w:rPr>
          </w:pPr>
          <w:hyperlink w:anchor="_Toc423682835" w:history="1">
            <w:r>
              <w:rPr>
                <w:noProof/>
              </w:rPr>
              <w:pict>
                <v:shape id="_x0000_i1032" type="#_x0000_t75" style="width:23.25pt;height:23.25pt;visibility:visible;mso-wrap-style:square" o:bullet="t">
                  <v:imagedata r:id="rId12" o:title="icon-09"/>
                </v:shape>
              </w:pict>
            </w:r>
            <w:r w:rsidR="0012598F" w:rsidRPr="009F6EC0">
              <w:rPr>
                <w:rStyle w:val="Hyperlink"/>
                <w:noProof/>
              </w:rPr>
              <w:t xml:space="preserve"> User Interface and Game Controls</w:t>
            </w:r>
            <w:r w:rsidR="0012598F">
              <w:rPr>
                <w:noProof/>
                <w:webHidden/>
              </w:rPr>
              <w:tab/>
            </w:r>
            <w:r w:rsidR="0012598F">
              <w:rPr>
                <w:noProof/>
                <w:webHidden/>
              </w:rPr>
              <w:fldChar w:fldCharType="begin"/>
            </w:r>
            <w:r w:rsidR="0012598F">
              <w:rPr>
                <w:noProof/>
                <w:webHidden/>
              </w:rPr>
              <w:instrText xml:space="preserve"> PAGEREF _Toc423682835 \h </w:instrText>
            </w:r>
            <w:r w:rsidR="0012598F">
              <w:rPr>
                <w:noProof/>
                <w:webHidden/>
              </w:rPr>
            </w:r>
            <w:r w:rsidR="0012598F">
              <w:rPr>
                <w:noProof/>
                <w:webHidden/>
              </w:rPr>
              <w:fldChar w:fldCharType="separate"/>
            </w:r>
            <w:r w:rsidR="0089759C">
              <w:rPr>
                <w:noProof/>
                <w:webHidden/>
              </w:rPr>
              <w:t>10</w:t>
            </w:r>
            <w:r w:rsidR="0012598F">
              <w:rPr>
                <w:noProof/>
                <w:webHidden/>
              </w:rPr>
              <w:fldChar w:fldCharType="end"/>
            </w:r>
          </w:hyperlink>
        </w:p>
        <w:p w:rsidR="00C8106B" w:rsidRPr="009A1C2E" w:rsidRDefault="00DC381C">
          <w:r w:rsidRPr="009A1C2E">
            <w:rPr>
              <w:b/>
              <w:bCs/>
              <w:sz w:val="26"/>
              <w:szCs w:val="26"/>
            </w:rPr>
            <w:fldChar w:fldCharType="end"/>
          </w:r>
        </w:p>
      </w:sdtContent>
    </w:sdt>
    <w:p w:rsidR="00C8106B" w:rsidRPr="009A1C2E" w:rsidRDefault="00C8106B">
      <w:pPr>
        <w:sectPr w:rsidR="00C8106B" w:rsidRPr="009A1C2E">
          <w:headerReference w:type="even" r:id="rId14"/>
          <w:headerReference w:type="default" r:id="rId15"/>
          <w:footerReference w:type="even" r:id="rId16"/>
          <w:footerReference w:type="default" r:id="rId17"/>
          <w:headerReference w:type="first" r:id="rId18"/>
          <w:footerReference w:type="first" r:id="rId19"/>
          <w:pgSz w:w="12240" w:h="15840" w:code="1"/>
          <w:pgMar w:top="1080" w:right="1440" w:bottom="1080" w:left="1440" w:header="720" w:footer="576" w:gutter="0"/>
          <w:pgNumType w:start="0"/>
          <w:cols w:space="720"/>
          <w:titlePg/>
          <w:docGrid w:linePitch="360"/>
        </w:sectPr>
      </w:pPr>
    </w:p>
    <w:p w:rsidR="00506DC5" w:rsidRPr="009A1C2E" w:rsidRDefault="007551C1" w:rsidP="009A1C2E">
      <w:pPr>
        <w:pStyle w:val="Heading1"/>
        <w:rPr>
          <w:rFonts w:asciiTheme="minorHAnsi" w:hAnsiTheme="minorHAnsi"/>
        </w:rPr>
      </w:pPr>
      <w:bookmarkStart w:id="1" w:name="_Toc423682818"/>
      <w:r>
        <w:rPr>
          <w:rFonts w:asciiTheme="minorHAnsi" w:hAnsiTheme="minorHAnsi"/>
        </w:rPr>
        <w:lastRenderedPageBreak/>
        <w:pict>
          <v:shape id="Picture 107" o:spid="_x0000_i1033" type="#_x0000_t75" style="width:23.25pt;height:23.25pt;visibility:visible;mso-wrap-style:square">
            <v:imagedata r:id="rId12" o:title="icon-09"/>
          </v:shape>
        </w:pict>
      </w:r>
      <w:r w:rsidR="00506DC5" w:rsidRPr="009A1C2E">
        <w:rPr>
          <w:rFonts w:asciiTheme="minorHAnsi" w:hAnsiTheme="minorHAnsi"/>
        </w:rPr>
        <w:t xml:space="preserve"> Consumen Analysis</w:t>
      </w:r>
      <w:bookmarkEnd w:id="1"/>
    </w:p>
    <w:p w:rsidR="009A1C2E" w:rsidRPr="009A1C2E" w:rsidRDefault="009A1C2E" w:rsidP="009A1C2E">
      <w:pPr>
        <w:pStyle w:val="Heading2"/>
      </w:pPr>
      <w:bookmarkStart w:id="2" w:name="_Toc423682819"/>
      <w:r w:rsidRPr="009A1C2E">
        <w:t>AIO Analysis</w:t>
      </w:r>
      <w:bookmarkEnd w:id="2"/>
    </w:p>
    <w:p w:rsidR="009A1C2E" w:rsidRPr="009A1C2E" w:rsidRDefault="009A1C2E" w:rsidP="009A1C2E">
      <w:pPr>
        <w:autoSpaceDE w:val="0"/>
        <w:jc w:val="both"/>
        <w:rPr>
          <w:rFonts w:cs="Times New Roman"/>
          <w:sz w:val="22"/>
          <w:szCs w:val="22"/>
          <w:lang w:val="ja-JP"/>
        </w:rPr>
      </w:pPr>
      <w:r w:rsidRPr="009A1C2E">
        <w:rPr>
          <w:rFonts w:eastAsia="Times New Roman" w:cs="Times New Roman"/>
          <w:sz w:val="22"/>
          <w:szCs w:val="22"/>
        </w:rPr>
        <w:tab/>
        <w:t xml:space="preserve">AIO adalah penelitian segmentasi dengan basis </w:t>
      </w:r>
      <w:proofErr w:type="gramStart"/>
      <w:r w:rsidRPr="009A1C2E">
        <w:rPr>
          <w:rFonts w:eastAsia="Times New Roman" w:cs="Times New Roman"/>
          <w:sz w:val="22"/>
          <w:szCs w:val="22"/>
        </w:rPr>
        <w:t>gaya</w:t>
      </w:r>
      <w:proofErr w:type="gramEnd"/>
      <w:r w:rsidRPr="009A1C2E">
        <w:rPr>
          <w:rFonts w:eastAsia="Times New Roman" w:cs="Times New Roman"/>
          <w:sz w:val="22"/>
          <w:szCs w:val="22"/>
        </w:rPr>
        <w:t xml:space="preserve"> hidup pada dasarnya mengukur: (1) bagaimana orang-orang memanfaatkan waktunya untuk melakukan aktivitas, (2) apa yang menjadi minat (</w:t>
      </w:r>
      <w:r w:rsidRPr="009A1C2E">
        <w:rPr>
          <w:rFonts w:eastAsia="Times New Roman" w:cs="Times New Roman"/>
          <w:i/>
          <w:iCs/>
          <w:sz w:val="22"/>
          <w:szCs w:val="22"/>
        </w:rPr>
        <w:t>interest</w:t>
      </w:r>
      <w:r w:rsidRPr="009A1C2E">
        <w:rPr>
          <w:rFonts w:eastAsia="Times New Roman" w:cs="Times New Roman"/>
          <w:sz w:val="22"/>
          <w:szCs w:val="22"/>
        </w:rPr>
        <w:t>) utama tentang sesuatu di sekitarnya, dan (3) opini dan pandangan mereka tentang sesuatu di sekitarnya. (Loudon dan Della Bitta, 1993).</w:t>
      </w:r>
    </w:p>
    <w:p w:rsidR="009A1C2E" w:rsidRPr="009A1C2E" w:rsidRDefault="009A1C2E" w:rsidP="009A1C2E">
      <w:pPr>
        <w:jc w:val="both"/>
        <w:rPr>
          <w:rFonts w:cs="Open Sans"/>
          <w:sz w:val="22"/>
          <w:szCs w:val="22"/>
        </w:rPr>
      </w:pPr>
      <w:r w:rsidRPr="009A1C2E">
        <w:rPr>
          <w:lang w:val="id"/>
        </w:rPr>
        <w:tab/>
      </w:r>
      <w:r w:rsidRPr="009A1C2E">
        <w:rPr>
          <w:sz w:val="22"/>
          <w:szCs w:val="22"/>
          <w:lang w:val="id"/>
        </w:rPr>
        <w:t xml:space="preserve">Target pengguna kami adalah remaja. </w:t>
      </w:r>
      <w:r w:rsidRPr="009A1C2E">
        <w:rPr>
          <w:rFonts w:cs="Open Sans"/>
          <w:sz w:val="22"/>
          <w:szCs w:val="22"/>
        </w:rPr>
        <w:t xml:space="preserve">Menurut Hurlock (1981) remaja adalah mereka yang berada pada </w:t>
      </w:r>
      <w:proofErr w:type="gramStart"/>
      <w:r w:rsidRPr="009A1C2E">
        <w:rPr>
          <w:rFonts w:cs="Open Sans"/>
          <w:sz w:val="22"/>
          <w:szCs w:val="22"/>
        </w:rPr>
        <w:t>usia</w:t>
      </w:r>
      <w:proofErr w:type="gramEnd"/>
      <w:r w:rsidRPr="009A1C2E">
        <w:rPr>
          <w:rFonts w:cs="Open Sans"/>
          <w:sz w:val="22"/>
          <w:szCs w:val="22"/>
        </w:rPr>
        <w:t xml:space="preserve"> 12-18 tahun. Monks, </w:t>
      </w:r>
      <w:proofErr w:type="gramStart"/>
      <w:r w:rsidRPr="009A1C2E">
        <w:rPr>
          <w:rFonts w:cs="Open Sans"/>
          <w:sz w:val="22"/>
          <w:szCs w:val="22"/>
        </w:rPr>
        <w:t>dkk(</w:t>
      </w:r>
      <w:proofErr w:type="gramEnd"/>
      <w:r w:rsidRPr="009A1C2E">
        <w:rPr>
          <w:rFonts w:cs="Open Sans"/>
          <w:sz w:val="22"/>
          <w:szCs w:val="22"/>
        </w:rPr>
        <w:t>2000) memberi batasan usia remaja adalah 12-21 tahun. Menurut Stanley Hall (dalam Santrock</w:t>
      </w:r>
      <w:proofErr w:type="gramStart"/>
      <w:r w:rsidRPr="009A1C2E">
        <w:rPr>
          <w:rFonts w:cs="Open Sans"/>
          <w:sz w:val="22"/>
          <w:szCs w:val="22"/>
        </w:rPr>
        <w:t>,2003</w:t>
      </w:r>
      <w:proofErr w:type="gramEnd"/>
      <w:r w:rsidRPr="009A1C2E">
        <w:rPr>
          <w:rFonts w:cs="Open Sans"/>
          <w:sz w:val="22"/>
          <w:szCs w:val="22"/>
        </w:rPr>
        <w:t xml:space="preserve">) usia remaja berada pada rentang 12-23 tahun. Berdasarkan batasan-batasan yangdiberikan para ahli, bisa dilihat bahwa mulainya masa remaja relatif </w:t>
      </w:r>
      <w:proofErr w:type="gramStart"/>
      <w:r w:rsidRPr="009A1C2E">
        <w:rPr>
          <w:rFonts w:cs="Open Sans"/>
          <w:sz w:val="22"/>
          <w:szCs w:val="22"/>
        </w:rPr>
        <w:t>sama</w:t>
      </w:r>
      <w:proofErr w:type="gramEnd"/>
      <w:r w:rsidRPr="009A1C2E">
        <w:rPr>
          <w:rFonts w:cs="Open Sans"/>
          <w:sz w:val="22"/>
          <w:szCs w:val="22"/>
        </w:rPr>
        <w:t xml:space="preserve">, tetapi berakhirnya masa remaja sangat bervariasi. Bahkan ada yang dikenal juga dengan istilah remaja yangdiperpanjang, dan remaja yang diperpendek.Remaja adalah masa yang penuh dengan permasalahan. Statemen ini sudah dikemukakan jauh pada masa lalu, yaitu di awal abad ke-20 oleh Bapak Psikologi Remaja yaitu Stanley Hall. </w:t>
      </w:r>
    </w:p>
    <w:p w:rsidR="009A1C2E" w:rsidRPr="009A1C2E" w:rsidRDefault="009A1C2E" w:rsidP="009A1C2E">
      <w:pPr>
        <w:ind w:firstLine="709"/>
        <w:jc w:val="both"/>
        <w:rPr>
          <w:rFonts w:cs="Open Sans"/>
          <w:sz w:val="22"/>
        </w:rPr>
      </w:pPr>
      <w:r w:rsidRPr="009A1C2E">
        <w:rPr>
          <w:rFonts w:cs="Open Sans"/>
          <w:sz w:val="22"/>
        </w:rPr>
        <w:t>Pendapat Stanley Hall pada saat itu yaitu bahwa masa remaja merupakan masa badai dan tekanan (storm and stress) sampai sekarang masih banyak dikutip orang.Menurut Erickson masa remaja adalah masa terjadinya krisis identitas atau pencarian identitasdiri. Gagasan Erickson ini dikuatkan oleh James Marcia yang menemukan bahwa ada empatstatus identitas diri pada remaja yaitu identity diffusion/ confussion, moratorium, foreclosure,dan identity achieved (Santrock, 2003, Papalia, dkk, 2001, Monks, dkk, 2000, Muss, 1988).Karakteristik remaja yang sedang berproses untuk mencari identitas diri ini juga seringmenimbulkan masalah pada diri remaja.Gunarsa (1989) merangkum beberapa karakteristik remaja yang dapat menimbulkan berbagai permasalahan pada diri remaja, yaitu:</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Kecanggungan dalam pergaulan dan kekakuan dalam gerakan.</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Ketidakstabilan emosi.</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Adanya perasaan kosong akibat perombakan pandangan dan petunjuk hidup.</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Adanya sikap menentang dan menantang orang tua.</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Pertentangan di dalam dirinya sering menjadi pangkal penyebab pertentangan-pertentang dengan orang tua.</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Kegelisahan karena banyak hal diinginkan tetapi remaja tidak sanggup memenuhi semuanya.</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Senang bereksperimentasi.</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Senang bereksplorasi.</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Mempunyai banyak fantasi, khayalan, dan bualan.</w:t>
      </w:r>
    </w:p>
    <w:p w:rsidR="009A1C2E" w:rsidRPr="009A1C2E" w:rsidRDefault="009A1C2E" w:rsidP="009A1C2E">
      <w:pPr>
        <w:widowControl w:val="0"/>
        <w:numPr>
          <w:ilvl w:val="0"/>
          <w:numId w:val="4"/>
        </w:numPr>
        <w:suppressAutoHyphens/>
        <w:spacing w:after="0" w:line="240" w:lineRule="auto"/>
        <w:jc w:val="both"/>
        <w:rPr>
          <w:rFonts w:cs="Open Sans"/>
          <w:sz w:val="22"/>
        </w:rPr>
      </w:pPr>
      <w:r w:rsidRPr="009A1C2E">
        <w:rPr>
          <w:rFonts w:cs="Open Sans"/>
          <w:sz w:val="22"/>
        </w:rPr>
        <w:t>Kecenderungan membentuk kelompok dan kecenderungan kegiatan berkelompok.</w:t>
      </w:r>
    </w:p>
    <w:p w:rsidR="009A1C2E" w:rsidRPr="009A1C2E" w:rsidRDefault="009A1C2E" w:rsidP="009A1C2E">
      <w:pPr>
        <w:autoSpaceDE w:val="0"/>
        <w:spacing w:after="200"/>
        <w:jc w:val="both"/>
        <w:rPr>
          <w:rFonts w:eastAsia="Times New Roman" w:cs="Times New Roman"/>
          <w:sz w:val="22"/>
          <w:szCs w:val="22"/>
          <w:lang w:val="id"/>
        </w:rPr>
      </w:pPr>
    </w:p>
    <w:p w:rsidR="009A1C2E" w:rsidRPr="009A1C2E" w:rsidRDefault="009A1C2E" w:rsidP="009A1C2E">
      <w:pPr>
        <w:autoSpaceDE w:val="0"/>
        <w:spacing w:after="200"/>
        <w:ind w:firstLine="360"/>
        <w:jc w:val="both"/>
        <w:rPr>
          <w:rFonts w:cs="Open Sans"/>
          <w:color w:val="000000"/>
          <w:sz w:val="22"/>
        </w:rPr>
      </w:pPr>
      <w:r w:rsidRPr="009A1C2E">
        <w:rPr>
          <w:rFonts w:cs="Open Sans"/>
          <w:color w:val="000000"/>
          <w:sz w:val="22"/>
        </w:rPr>
        <w:t>Menurut Elizabeth B. Hurlock minat yang paling penting dan paling universal bagi remaja masa kini dapat digolongkan dalam tujuh kategori, yaitu minat rekreasi, minat sosial, minat pribadi, minat pada pendidikan, minat pada pekerjaan, minat pada agama dan minat pada simbol status.</w:t>
      </w:r>
    </w:p>
    <w:p w:rsidR="009A1C2E" w:rsidRPr="009A1C2E" w:rsidRDefault="009A1C2E" w:rsidP="009A1C2E">
      <w:pPr>
        <w:autoSpaceDE w:val="0"/>
        <w:spacing w:after="200"/>
        <w:ind w:firstLine="360"/>
        <w:jc w:val="both"/>
        <w:rPr>
          <w:rFonts w:eastAsia="Times New Roman" w:cs="Open Sans"/>
          <w:szCs w:val="22"/>
        </w:rPr>
      </w:pPr>
      <w:r w:rsidRPr="009A1C2E">
        <w:rPr>
          <w:rFonts w:cs="Open Sans"/>
          <w:color w:val="000000"/>
          <w:sz w:val="22"/>
        </w:rPr>
        <w:t>Salah satu tujuan dari game ini adalah sebagai penyalur minat rekreasi bagi remaja dengan memanfaatkan media yang sekarang popular.</w:t>
      </w:r>
    </w:p>
    <w:p w:rsidR="009A1C2E" w:rsidRPr="009A1C2E" w:rsidRDefault="009A1C2E" w:rsidP="009A1C2E"/>
    <w:p w:rsidR="009A1C2E" w:rsidRPr="009A1C2E" w:rsidRDefault="009A1C2E">
      <w:pPr>
        <w:pStyle w:val="Heading2"/>
      </w:pPr>
      <w:bookmarkStart w:id="3" w:name="_Toc423682820"/>
      <w:r w:rsidRPr="009A1C2E">
        <w:t>Potential</w:t>
      </w:r>
      <w:bookmarkEnd w:id="3"/>
    </w:p>
    <w:p w:rsidR="009A1C2E" w:rsidRPr="009A1C2E" w:rsidRDefault="009A1C2E" w:rsidP="009A1C2E">
      <w:pPr>
        <w:pStyle w:val="Heading3"/>
      </w:pPr>
      <w:r w:rsidRPr="009A1C2E">
        <w:t>Market Analysis</w:t>
      </w:r>
    </w:p>
    <w:p w:rsidR="009A1C2E" w:rsidRPr="009A1C2E" w:rsidRDefault="009A1C2E" w:rsidP="009A1C2E">
      <w:pPr>
        <w:keepNext/>
        <w:autoSpaceDE w:val="0"/>
        <w:spacing w:after="200" w:line="276" w:lineRule="auto"/>
        <w:ind w:firstLine="709"/>
        <w:jc w:val="center"/>
      </w:pPr>
      <w:r w:rsidRPr="009A1C2E">
        <w:rPr>
          <w:rFonts w:eastAsia="Times New Roman" w:cs="Times New Roman"/>
          <w:noProof/>
          <w:sz w:val="22"/>
          <w:szCs w:val="22"/>
          <w:lang w:eastAsia="en-US"/>
        </w:rPr>
        <w:drawing>
          <wp:inline distT="0" distB="0" distL="0" distR="0" wp14:anchorId="3D9069F7" wp14:editId="683E07E3">
            <wp:extent cx="5063490" cy="3166110"/>
            <wp:effectExtent l="0" t="0" r="3810" b="0"/>
            <wp:docPr id="108" name="Picture 10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creenshot (21)"/>
                    <pic:cNvPicPr>
                      <a:picLocks noChangeAspect="1" noChangeArrowheads="1"/>
                    </pic:cNvPicPr>
                  </pic:nvPicPr>
                  <pic:blipFill>
                    <a:blip r:embed="rId20">
                      <a:extLst>
                        <a:ext uri="{28A0092B-C50C-407E-A947-70E740481C1C}">
                          <a14:useLocalDpi xmlns:a14="http://schemas.microsoft.com/office/drawing/2010/main" val="0"/>
                        </a:ext>
                      </a:extLst>
                    </a:blip>
                    <a:srcRect l="15265" t="34071" r="40498" b="16621"/>
                    <a:stretch>
                      <a:fillRect/>
                    </a:stretch>
                  </pic:blipFill>
                  <pic:spPr bwMode="auto">
                    <a:xfrm>
                      <a:off x="0" y="0"/>
                      <a:ext cx="5063490" cy="3166110"/>
                    </a:xfrm>
                    <a:prstGeom prst="rect">
                      <a:avLst/>
                    </a:prstGeom>
                    <a:noFill/>
                    <a:ln>
                      <a:noFill/>
                    </a:ln>
                  </pic:spPr>
                </pic:pic>
              </a:graphicData>
            </a:graphic>
          </wp:inline>
        </w:drawing>
      </w:r>
    </w:p>
    <w:p w:rsidR="009A1C2E" w:rsidRPr="009A1C2E" w:rsidRDefault="009A1C2E" w:rsidP="009A1C2E">
      <w:pPr>
        <w:pStyle w:val="Caption"/>
        <w:jc w:val="center"/>
        <w:rPr>
          <w:rFonts w:eastAsia="Times New Roman" w:cs="Times New Roman"/>
          <w:sz w:val="22"/>
          <w:szCs w:val="22"/>
          <w:lang w:val="id"/>
        </w:rPr>
      </w:pPr>
      <w:r w:rsidRPr="009A1C2E">
        <w:t xml:space="preserve">Gambar </w:t>
      </w:r>
      <w:fldSimple w:instr=" SEQ Gambar \* ARABIC ">
        <w:r w:rsidR="0089759C">
          <w:rPr>
            <w:noProof/>
          </w:rPr>
          <w:t>1</w:t>
        </w:r>
      </w:fldSimple>
      <w:r w:rsidRPr="009A1C2E">
        <w:t>. Potensi Pasar Game di Asia Tenggara hingga tahun 2017 (source: Newzoo report)</w:t>
      </w:r>
    </w:p>
    <w:p w:rsidR="009A1C2E" w:rsidRPr="009A1C2E" w:rsidRDefault="009A1C2E" w:rsidP="009A1C2E">
      <w:pPr>
        <w:autoSpaceDE w:val="0"/>
        <w:spacing w:after="200" w:line="276" w:lineRule="auto"/>
        <w:ind w:firstLine="709"/>
        <w:jc w:val="both"/>
        <w:rPr>
          <w:rFonts w:eastAsia="Times New Roman" w:cs="Times New Roman"/>
          <w:sz w:val="22"/>
          <w:szCs w:val="22"/>
          <w:lang w:val="id"/>
        </w:rPr>
      </w:pPr>
      <w:r w:rsidRPr="009A1C2E">
        <w:rPr>
          <w:rFonts w:eastAsia="Times New Roman" w:cs="Times New Roman"/>
          <w:sz w:val="22"/>
          <w:szCs w:val="22"/>
          <w:lang w:val="id"/>
        </w:rPr>
        <w:t xml:space="preserve">Dari data diatas, terlihat bahwa Indonesia pada tahun 2013 menyumbang share revenue sebesar 16% dari total $806M, dengan CAGR +37.3%. Pada tahun 2014, angka tersebut naik hingga 17%, dan 2015 naik menjadi 18%. Ini menunjukkan bahwa indonesia adalah pasar game yang akan terus berkembang. </w:t>
      </w:r>
    </w:p>
    <w:p w:rsidR="009A1C2E" w:rsidRPr="009A1C2E" w:rsidRDefault="009A1C2E" w:rsidP="009A1C2E">
      <w:pPr>
        <w:autoSpaceDE w:val="0"/>
        <w:spacing w:after="200" w:line="276" w:lineRule="auto"/>
        <w:ind w:firstLine="709"/>
        <w:jc w:val="both"/>
        <w:rPr>
          <w:rFonts w:cs="Open Sans"/>
          <w:color w:val="333333"/>
          <w:sz w:val="22"/>
          <w:szCs w:val="25"/>
          <w:shd w:val="clear" w:color="auto" w:fill="FFFFFF"/>
        </w:rPr>
      </w:pPr>
      <w:r w:rsidRPr="009A1C2E">
        <w:rPr>
          <w:rFonts w:cs="Open Sans"/>
          <w:color w:val="333333"/>
          <w:sz w:val="22"/>
          <w:szCs w:val="25"/>
          <w:shd w:val="clear" w:color="auto" w:fill="FFFFFF"/>
        </w:rPr>
        <w:t>Fakta menunjukkan potensi pertumbuhan di Asia Tenggara. Newzoo memperkirakan populasi penduduk Asia Tenggara sekitar 626 juta. Hanya 29% dari mereka yang memiliki akses internet, yang merepresentasikan 179 juta konsumen. Dalam grup ini, game sangatlah popular. Lebih dari 70% dari 179 juta konsumen memainkan game.</w:t>
      </w:r>
    </w:p>
    <w:p w:rsidR="009A1C2E" w:rsidRPr="009A1C2E" w:rsidRDefault="009A1C2E" w:rsidP="009A1C2E">
      <w:pPr>
        <w:autoSpaceDE w:val="0"/>
        <w:spacing w:after="200" w:line="276" w:lineRule="auto"/>
        <w:ind w:firstLine="709"/>
        <w:jc w:val="both"/>
        <w:rPr>
          <w:rFonts w:eastAsia="Times New Roman" w:cs="Times New Roman"/>
          <w:sz w:val="22"/>
          <w:szCs w:val="22"/>
          <w:lang w:val="id"/>
        </w:rPr>
      </w:pPr>
      <w:r w:rsidRPr="009A1C2E">
        <w:rPr>
          <w:rFonts w:eastAsia="Times New Roman" w:cs="Times New Roman"/>
          <w:sz w:val="22"/>
          <w:szCs w:val="22"/>
          <w:lang w:val="id"/>
        </w:rPr>
        <w:t>Rata- rata gamer Indonesia menghabiskan Rp. 200.000,- (US $16) pada game tiap tahunnya. Kekuatan demografi yang tinggi membuat Indonesia memiliki keuntungan, menurut Newzoo. Populasinya yang sangat besar, hampir 253 juta jiwa, sekarang terhitung 40% jumlah populasi seluruh Asia Tenggara. Walaupun Indonesia memiliki Internet Penetration Rate paling rendah, tapi sudah memiliki populasi online terbesar, yang mengindikasikan potensi pertumbuhan yang sangat pesat.</w:t>
      </w:r>
    </w:p>
    <w:p w:rsidR="009A1C2E" w:rsidRPr="009A1C2E" w:rsidRDefault="009A1C2E" w:rsidP="009A1C2E">
      <w:pPr>
        <w:ind w:firstLine="709"/>
        <w:jc w:val="both"/>
        <w:rPr>
          <w:rFonts w:cs="Open Sans"/>
          <w:color w:val="000000"/>
          <w:sz w:val="22"/>
        </w:rPr>
      </w:pPr>
      <w:r w:rsidRPr="009A1C2E">
        <w:rPr>
          <w:rFonts w:cs="Open Sans"/>
          <w:color w:val="000000"/>
          <w:sz w:val="22"/>
        </w:rPr>
        <w:t xml:space="preserve">Keunggulan utama dari Indonesia adalah populasi yang sangat besar, dan 50% penduduk Indonesia berada di usia di bawah 35 tahun, yang merupakan usia konsumtif. Sehingga Indonesia merupakan pasar yang sangat besar untuk </w:t>
      </w:r>
      <w:r w:rsidRPr="009A1C2E">
        <w:rPr>
          <w:rFonts w:cs="Open Sans"/>
          <w:b/>
          <w:bCs/>
          <w:color w:val="000000"/>
          <w:sz w:val="22"/>
        </w:rPr>
        <w:t xml:space="preserve">distribusi </w:t>
      </w:r>
      <w:r w:rsidRPr="009A1C2E">
        <w:rPr>
          <w:rFonts w:cs="Open Sans"/>
          <w:color w:val="000000"/>
          <w:sz w:val="22"/>
        </w:rPr>
        <w:t xml:space="preserve">game mobile, meskipun nilai </w:t>
      </w:r>
      <w:r w:rsidRPr="009A1C2E">
        <w:rPr>
          <w:rFonts w:cs="Open Sans"/>
          <w:b/>
          <w:bCs/>
          <w:color w:val="000000"/>
          <w:sz w:val="22"/>
        </w:rPr>
        <w:t xml:space="preserve">ARPU </w:t>
      </w:r>
      <w:r w:rsidRPr="009A1C2E">
        <w:rPr>
          <w:rFonts w:cs="Open Sans"/>
          <w:color w:val="000000"/>
          <w:sz w:val="22"/>
        </w:rPr>
        <w:t xml:space="preserve">(Average Revenue Per User) di Indonesia masih tergolong rendah. (Wandah Wibawanto, 2015) </w:t>
      </w:r>
    </w:p>
    <w:p w:rsidR="009A1C2E" w:rsidRPr="009A1C2E" w:rsidRDefault="009A1C2E" w:rsidP="009A1C2E">
      <w:pPr>
        <w:rPr>
          <w:rFonts w:cs="Open Sans"/>
          <w:color w:val="000000"/>
          <w:sz w:val="22"/>
        </w:rPr>
      </w:pPr>
      <w:r w:rsidRPr="009A1C2E">
        <w:rPr>
          <w:rFonts w:cs="Open Sans"/>
          <w:color w:val="000000"/>
          <w:sz w:val="22"/>
        </w:rPr>
        <w:tab/>
        <w:t>Dari database terakhir yang diperoleh terdapat sekitar 236</w:t>
      </w:r>
      <w:proofErr w:type="gramStart"/>
      <w:r w:rsidRPr="009A1C2E">
        <w:rPr>
          <w:rFonts w:cs="Open Sans"/>
          <w:color w:val="000000"/>
          <w:sz w:val="22"/>
        </w:rPr>
        <w:t>,8</w:t>
      </w:r>
      <w:proofErr w:type="gramEnd"/>
      <w:r w:rsidRPr="009A1C2E">
        <w:rPr>
          <w:rFonts w:cs="Open Sans"/>
          <w:color w:val="000000"/>
          <w:sz w:val="22"/>
        </w:rPr>
        <w:t xml:space="preserve"> juta pelanggan seluler yang terdaftar di Indonesia dan 47 juta pelanggan aktif. Dari jumlah tersebut platform atau operating sistem yang paling banyak digunakan adalah platform Android. Perkembangan gadget berbasis Android di Indonesia meningkat secara </w:t>
      </w:r>
      <w:r w:rsidRPr="009A1C2E">
        <w:rPr>
          <w:rFonts w:cs="Open Sans"/>
          <w:color w:val="000000"/>
          <w:sz w:val="22"/>
        </w:rPr>
        <w:lastRenderedPageBreak/>
        <w:t xml:space="preserve">signifikan dari tahun ke tahun. Menurut survei dari </w:t>
      </w:r>
      <w:r w:rsidRPr="009A1C2E">
        <w:rPr>
          <w:rFonts w:cs="Open Sans"/>
          <w:i/>
          <w:iCs/>
          <w:color w:val="000000"/>
          <w:sz w:val="22"/>
        </w:rPr>
        <w:t>Strategy Analitics</w:t>
      </w:r>
      <w:r w:rsidRPr="009A1C2E">
        <w:rPr>
          <w:rFonts w:cs="Open Sans"/>
          <w:color w:val="000000"/>
          <w:sz w:val="22"/>
        </w:rPr>
        <w:t>, Android mampu menguasai 78</w:t>
      </w:r>
      <w:proofErr w:type="gramStart"/>
      <w:r w:rsidRPr="009A1C2E">
        <w:rPr>
          <w:rFonts w:cs="Open Sans"/>
          <w:color w:val="000000"/>
          <w:sz w:val="22"/>
        </w:rPr>
        <w:t>,9</w:t>
      </w:r>
      <w:proofErr w:type="gramEnd"/>
      <w:r w:rsidRPr="009A1C2E">
        <w:rPr>
          <w:rFonts w:cs="Open Sans"/>
          <w:color w:val="000000"/>
          <w:sz w:val="22"/>
        </w:rPr>
        <w:t xml:space="preserve"> persen pasar dan iOS hanya mampu merangkul 15,5 persen di tahun 2013.</w:t>
      </w:r>
    </w:p>
    <w:p w:rsidR="009A1C2E" w:rsidRPr="009A1C2E" w:rsidRDefault="009A1C2E" w:rsidP="009A1C2E">
      <w:pPr>
        <w:keepNext/>
        <w:jc w:val="center"/>
      </w:pPr>
      <w:r w:rsidRPr="009A1C2E">
        <w:rPr>
          <w:rFonts w:cs="Open Sans"/>
          <w:noProof/>
          <w:color w:val="000000"/>
          <w:sz w:val="22"/>
          <w:lang w:eastAsia="en-US"/>
        </w:rPr>
        <w:drawing>
          <wp:inline distT="0" distB="0" distL="0" distR="0" wp14:anchorId="6BDC5AE4" wp14:editId="7F97BCBC">
            <wp:extent cx="4100195" cy="2419350"/>
            <wp:effectExtent l="0" t="0" r="0" b="0"/>
            <wp:docPr id="116" name="Picture 116"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
                    <pic:cNvPicPr>
                      <a:picLocks noChangeAspect="1" noChangeArrowheads="1"/>
                    </pic:cNvPicPr>
                  </pic:nvPicPr>
                  <pic:blipFill>
                    <a:blip r:embed="rId21">
                      <a:extLst>
                        <a:ext uri="{28A0092B-C50C-407E-A947-70E740481C1C}">
                          <a14:useLocalDpi xmlns:a14="http://schemas.microsoft.com/office/drawing/2010/main" val="0"/>
                        </a:ext>
                      </a:extLst>
                    </a:blip>
                    <a:srcRect l="36137" t="28532" r="7788" b="12465"/>
                    <a:stretch>
                      <a:fillRect/>
                    </a:stretch>
                  </pic:blipFill>
                  <pic:spPr bwMode="auto">
                    <a:xfrm>
                      <a:off x="0" y="0"/>
                      <a:ext cx="4100195" cy="2419350"/>
                    </a:xfrm>
                    <a:prstGeom prst="rect">
                      <a:avLst/>
                    </a:prstGeom>
                    <a:noFill/>
                    <a:ln>
                      <a:noFill/>
                    </a:ln>
                  </pic:spPr>
                </pic:pic>
              </a:graphicData>
            </a:graphic>
          </wp:inline>
        </w:drawing>
      </w:r>
    </w:p>
    <w:p w:rsidR="009A1C2E" w:rsidRPr="009A1C2E" w:rsidRDefault="009A1C2E" w:rsidP="009A1C2E">
      <w:pPr>
        <w:pStyle w:val="Caption"/>
        <w:jc w:val="center"/>
        <w:rPr>
          <w:rFonts w:cs="Open Sans"/>
          <w:color w:val="000000"/>
          <w:sz w:val="22"/>
        </w:rPr>
      </w:pPr>
      <w:r w:rsidRPr="009A1C2E">
        <w:t xml:space="preserve">Gambar </w:t>
      </w:r>
      <w:fldSimple w:instr=" SEQ Gambar \* ARABIC ">
        <w:r w:rsidR="0089759C">
          <w:rPr>
            <w:noProof/>
          </w:rPr>
          <w:t>2</w:t>
        </w:r>
      </w:fldSimple>
      <w:r w:rsidRPr="009A1C2E">
        <w:t>. Tingkat Penetrasi Smartphone di Indonesia (sumber: Statista 2015)</w:t>
      </w:r>
    </w:p>
    <w:p w:rsidR="009A1C2E" w:rsidRPr="009A1C2E" w:rsidRDefault="009A1C2E" w:rsidP="009A1C2E">
      <w:r w:rsidRPr="009A1C2E">
        <w:rPr>
          <w:rFonts w:cs="Open Sans"/>
          <w:sz w:val="22"/>
        </w:rPr>
        <w:tab/>
        <w:t>Data berikut ini menunjukkan Smartphone Penetration Rate (tingkat penetrasi smartphone) pada pasar Indonesia pada tahun 2012 hingga 2014 dan juga meramalkan potensi pasar pada 2015 hingga 2018. Ramalan Pasar menunjukkan Smartphone Penetration Rate akan mencapai 37</w:t>
      </w:r>
      <w:proofErr w:type="gramStart"/>
      <w:r w:rsidRPr="009A1C2E">
        <w:rPr>
          <w:rFonts w:cs="Open Sans"/>
          <w:sz w:val="22"/>
        </w:rPr>
        <w:t>,5</w:t>
      </w:r>
      <w:proofErr w:type="gramEnd"/>
      <w:r w:rsidRPr="009A1C2E">
        <w:rPr>
          <w:rFonts w:cs="Open Sans"/>
          <w:sz w:val="22"/>
        </w:rPr>
        <w:t>% pada 2017. Hal ini sangat kuat mengindikasikan bahwa potensi pasar aplikasi mobile di Indonesia sangatlah besar.</w:t>
      </w:r>
    </w:p>
    <w:p w:rsidR="009A1C2E" w:rsidRDefault="009A1C2E">
      <w:pPr>
        <w:pStyle w:val="Heading3"/>
      </w:pPr>
      <w:r w:rsidRPr="009A1C2E">
        <w:t>STP Analysis</w:t>
      </w:r>
    </w:p>
    <w:p w:rsidR="009265A3" w:rsidRPr="009265A3" w:rsidRDefault="009A1C2E" w:rsidP="009265A3">
      <w:pPr>
        <w:pStyle w:val="ListParagraph"/>
        <w:numPr>
          <w:ilvl w:val="0"/>
          <w:numId w:val="8"/>
        </w:numPr>
        <w:rPr>
          <w:rFonts w:cs="Open Sans"/>
          <w:color w:val="000000"/>
          <w:sz w:val="22"/>
        </w:rPr>
      </w:pPr>
      <w:r w:rsidRPr="009265A3">
        <w:rPr>
          <w:rFonts w:cs="Open Sans"/>
          <w:b/>
          <w:bCs/>
          <w:color w:val="000000"/>
          <w:sz w:val="22"/>
        </w:rPr>
        <w:t>Segmentation</w:t>
      </w:r>
      <w:r w:rsidRPr="009265A3">
        <w:rPr>
          <w:rFonts w:cs="Open Sans"/>
          <w:color w:val="000000"/>
          <w:sz w:val="22"/>
        </w:rPr>
        <w:t xml:space="preserve"> Segmentasi pasar untuk game ini adalah remaja Indonesia berumur 12 – 17 tahun, pada kalangan menengah keatas yang mampu membeli smartphone. Tipe game yang casual membuat game ini cocok untuk mengisi waktu luang.</w:t>
      </w:r>
      <w:r w:rsidRPr="009265A3">
        <w:rPr>
          <w:rFonts w:cs="Open Sans"/>
          <w:color w:val="000000"/>
          <w:sz w:val="22"/>
        </w:rPr>
        <w:br/>
      </w:r>
    </w:p>
    <w:p w:rsidR="009265A3" w:rsidRPr="009265A3" w:rsidRDefault="009A1C2E" w:rsidP="009265A3">
      <w:pPr>
        <w:pStyle w:val="ListParagraph"/>
        <w:numPr>
          <w:ilvl w:val="0"/>
          <w:numId w:val="8"/>
        </w:numPr>
        <w:rPr>
          <w:rFonts w:cs="Open Sans"/>
          <w:color w:val="000000"/>
          <w:sz w:val="22"/>
        </w:rPr>
      </w:pPr>
      <w:r w:rsidRPr="009265A3">
        <w:rPr>
          <w:rFonts w:cs="Open Sans"/>
          <w:b/>
          <w:bCs/>
          <w:color w:val="000000"/>
          <w:sz w:val="22"/>
        </w:rPr>
        <w:t>Targeting</w:t>
      </w:r>
      <w:r w:rsidRPr="009265A3">
        <w:rPr>
          <w:rFonts w:cs="Open Sans"/>
          <w:color w:val="000000"/>
          <w:sz w:val="22"/>
        </w:rPr>
        <w:t xml:space="preserve"> Target dari game ini adalah kalangan remaja yang suka bermain game, dari kelas ekonomi menengah keatas. Target gamer adalah casual mobile gamer yang lebih universal, bukan PC Gamer ataupun Console Gamer. </w:t>
      </w:r>
      <w:r w:rsidRPr="009265A3">
        <w:rPr>
          <w:rFonts w:cs="Open Sans"/>
          <w:color w:val="000000"/>
          <w:sz w:val="22"/>
        </w:rPr>
        <w:br/>
      </w:r>
    </w:p>
    <w:p w:rsidR="009A1C2E" w:rsidRPr="009265A3" w:rsidRDefault="009A1C2E" w:rsidP="009265A3">
      <w:pPr>
        <w:pStyle w:val="ListParagraph"/>
        <w:numPr>
          <w:ilvl w:val="0"/>
          <w:numId w:val="8"/>
        </w:numPr>
        <w:rPr>
          <w:rFonts w:cs="Open Sans"/>
          <w:color w:val="000000"/>
          <w:sz w:val="22"/>
        </w:rPr>
      </w:pPr>
      <w:r w:rsidRPr="009265A3">
        <w:rPr>
          <w:rFonts w:cs="Open Sans"/>
          <w:b/>
          <w:bCs/>
          <w:color w:val="000000"/>
          <w:sz w:val="22"/>
        </w:rPr>
        <w:t>Postioning</w:t>
      </w:r>
      <w:r w:rsidRPr="009265A3">
        <w:rPr>
          <w:rFonts w:cs="Open Sans"/>
          <w:color w:val="000000"/>
          <w:sz w:val="22"/>
        </w:rPr>
        <w:t xml:space="preserve"> </w:t>
      </w:r>
      <w:r w:rsidRPr="009265A3">
        <w:rPr>
          <w:rFonts w:cs="Open Sans"/>
          <w:color w:val="000000"/>
          <w:sz w:val="22"/>
          <w:szCs w:val="22"/>
        </w:rPr>
        <w:t xml:space="preserve">Ada beberapa poin yang menjadi salah satu ciri khas secara umum untuk pemain game di Indonesia yaitu : </w:t>
      </w:r>
    </w:p>
    <w:p w:rsidR="009A1C2E" w:rsidRPr="009265A3" w:rsidRDefault="009A1C2E" w:rsidP="009265A3">
      <w:pPr>
        <w:pStyle w:val="ListParagraph"/>
        <w:numPr>
          <w:ilvl w:val="0"/>
          <w:numId w:val="6"/>
        </w:numPr>
        <w:ind w:left="1080"/>
        <w:rPr>
          <w:rFonts w:cs="Open Sans"/>
          <w:color w:val="000000"/>
          <w:sz w:val="22"/>
          <w:szCs w:val="22"/>
        </w:rPr>
      </w:pPr>
      <w:r w:rsidRPr="009265A3">
        <w:rPr>
          <w:rFonts w:cs="Open Sans"/>
          <w:color w:val="000000"/>
          <w:sz w:val="22"/>
          <w:szCs w:val="22"/>
        </w:rPr>
        <w:t xml:space="preserve">Suka dengan game gratis </w:t>
      </w:r>
    </w:p>
    <w:p w:rsidR="009A1C2E" w:rsidRPr="009265A3" w:rsidRDefault="009A1C2E" w:rsidP="009265A3">
      <w:pPr>
        <w:pStyle w:val="ListParagraph"/>
        <w:numPr>
          <w:ilvl w:val="0"/>
          <w:numId w:val="6"/>
        </w:numPr>
        <w:ind w:left="1080"/>
        <w:rPr>
          <w:rFonts w:cs="Open Sans"/>
          <w:color w:val="000000"/>
          <w:sz w:val="22"/>
          <w:szCs w:val="22"/>
        </w:rPr>
      </w:pPr>
      <w:r w:rsidRPr="009265A3">
        <w:rPr>
          <w:rFonts w:cs="Open Sans"/>
          <w:color w:val="000000"/>
          <w:sz w:val="22"/>
          <w:szCs w:val="22"/>
        </w:rPr>
        <w:t xml:space="preserve">Tetapi tidak menyukai iklan yang ada di dalam game gratis tersebut (dianggap mengganggu) </w:t>
      </w:r>
    </w:p>
    <w:p w:rsidR="009A1C2E" w:rsidRPr="009265A3" w:rsidRDefault="009A1C2E" w:rsidP="009265A3">
      <w:pPr>
        <w:pStyle w:val="ListParagraph"/>
        <w:numPr>
          <w:ilvl w:val="0"/>
          <w:numId w:val="6"/>
        </w:numPr>
        <w:ind w:left="1080"/>
        <w:rPr>
          <w:rFonts w:cs="Open Sans"/>
          <w:color w:val="000000"/>
          <w:sz w:val="22"/>
          <w:szCs w:val="22"/>
        </w:rPr>
      </w:pPr>
      <w:r w:rsidRPr="009265A3">
        <w:rPr>
          <w:rFonts w:cs="Open Sans"/>
          <w:color w:val="000000"/>
          <w:sz w:val="22"/>
          <w:szCs w:val="22"/>
        </w:rPr>
        <w:t xml:space="preserve">Membeli game, atau membeli item di dalam game, hanya dilakukan oleh sedikit sekali pemain (walaupun sedikit itu bisa berarti banyak, mengingat kuantitas pemain game di Indonesia yang sangat banyak) </w:t>
      </w:r>
    </w:p>
    <w:p w:rsidR="009A1C2E" w:rsidRPr="009265A3" w:rsidRDefault="009A1C2E" w:rsidP="009265A3">
      <w:pPr>
        <w:pStyle w:val="ListParagraph"/>
        <w:numPr>
          <w:ilvl w:val="0"/>
          <w:numId w:val="6"/>
        </w:numPr>
        <w:ind w:left="1080"/>
        <w:rPr>
          <w:rFonts w:cs="Open Sans"/>
          <w:color w:val="000000"/>
          <w:sz w:val="22"/>
          <w:szCs w:val="22"/>
        </w:rPr>
      </w:pPr>
      <w:r w:rsidRPr="009265A3">
        <w:rPr>
          <w:rFonts w:cs="Open Sans"/>
          <w:color w:val="000000"/>
          <w:sz w:val="22"/>
          <w:szCs w:val="22"/>
        </w:rPr>
        <w:t xml:space="preserve">Jenis game yang dimainkan sangat beragam dan dipengaruhi oleh trend </w:t>
      </w:r>
    </w:p>
    <w:p w:rsidR="009A1C2E" w:rsidRPr="009265A3" w:rsidRDefault="009A1C2E" w:rsidP="009265A3">
      <w:pPr>
        <w:pStyle w:val="ListParagraph"/>
        <w:numPr>
          <w:ilvl w:val="0"/>
          <w:numId w:val="6"/>
        </w:numPr>
        <w:ind w:left="1080"/>
        <w:rPr>
          <w:rFonts w:cs="Open Sans"/>
          <w:color w:val="000000"/>
          <w:sz w:val="22"/>
          <w:szCs w:val="22"/>
        </w:rPr>
      </w:pPr>
      <w:r w:rsidRPr="009265A3">
        <w:rPr>
          <w:rFonts w:cs="Open Sans"/>
          <w:color w:val="000000"/>
          <w:sz w:val="22"/>
          <w:szCs w:val="22"/>
        </w:rPr>
        <w:t>Banyak yang belum sadar bahwa jumlah developer lokal (game yang dihasilkan developer lokal) cukup banyak.</w:t>
      </w:r>
    </w:p>
    <w:p w:rsidR="009A1C2E" w:rsidRPr="009A1C2E" w:rsidRDefault="009A1C2E" w:rsidP="009A1C2E">
      <w:pPr>
        <w:ind w:firstLine="709"/>
        <w:rPr>
          <w:rFonts w:cs="Open Sans"/>
          <w:color w:val="000000"/>
          <w:sz w:val="22"/>
          <w:szCs w:val="22"/>
        </w:rPr>
      </w:pPr>
      <w:r w:rsidRPr="009A1C2E">
        <w:rPr>
          <w:rFonts w:cs="Open Sans"/>
          <w:color w:val="000000"/>
          <w:sz w:val="22"/>
          <w:szCs w:val="22"/>
        </w:rPr>
        <w:lastRenderedPageBreak/>
        <w:t>Data data diatas juga berlaku untuk player berusia remaja. Mereka sangat menyukai game yang gratis tetapi tetap adiktif untuk dimainkan. Mereka membutuhkan sebuah game yang menantang dan tidak biasa. Dan sekarang trend game adalah game action, shooter, adventure dan puzzle (</w:t>
      </w:r>
      <w:hyperlink r:id="rId22" w:history="1">
        <w:r w:rsidRPr="009A1C2E">
          <w:rPr>
            <w:rStyle w:val="Hyperlink"/>
            <w:rFonts w:cs="Open Sans"/>
            <w:sz w:val="22"/>
            <w:szCs w:val="22"/>
            <w:lang w:val="id-ID" w:eastAsia="hi-IN" w:bidi="hi-IN"/>
          </w:rPr>
          <w:t>http://tekno.10terbaik.com</w:t>
        </w:r>
      </w:hyperlink>
      <w:r w:rsidRPr="009A1C2E">
        <w:rPr>
          <w:rFonts w:cs="Open Sans"/>
          <w:color w:val="000000"/>
          <w:sz w:val="22"/>
          <w:szCs w:val="22"/>
        </w:rPr>
        <w:t>).</w:t>
      </w:r>
    </w:p>
    <w:p w:rsidR="009A1C2E" w:rsidRPr="006F1883" w:rsidRDefault="009A1C2E" w:rsidP="006F1883">
      <w:pPr>
        <w:ind w:firstLine="709"/>
        <w:rPr>
          <w:rFonts w:cs="Open Sans"/>
          <w:color w:val="000000"/>
          <w:sz w:val="22"/>
          <w:szCs w:val="22"/>
        </w:rPr>
      </w:pPr>
      <w:r w:rsidRPr="009A1C2E">
        <w:rPr>
          <w:rFonts w:cs="Open Sans"/>
          <w:color w:val="000000"/>
          <w:sz w:val="22"/>
          <w:szCs w:val="22"/>
        </w:rPr>
        <w:t>Mempertimbangkan data diatas, kami memutuskan untuk membuat game ini Free to Play (F2P) agar mudah penetrasinya pada pasar mobile game Indonesia sekarang. Dalam game kami pun tidak ada in-app purchase (pembelian melalui aplikasi). Belakangan versi 2, setelah mengevaluasi potensi pasar lagi, kami akan membuat versi berbayar dari game ini dengan asset dengan detail yang lebih bagus, music score yang lebih banyak dan enak didengar, serta</w:t>
      </w:r>
      <w:r w:rsidR="006F1883">
        <w:rPr>
          <w:rFonts w:cs="Open Sans"/>
          <w:color w:val="000000"/>
          <w:sz w:val="22"/>
          <w:szCs w:val="22"/>
        </w:rPr>
        <w:t xml:space="preserve"> gameplay yang lebih menantang.</w:t>
      </w:r>
    </w:p>
    <w:p w:rsidR="009A1C2E" w:rsidRDefault="009A1C2E">
      <w:pPr>
        <w:pStyle w:val="Heading2"/>
      </w:pPr>
      <w:bookmarkStart w:id="4" w:name="_Toc423682821"/>
      <w:r w:rsidRPr="009A1C2E">
        <w:t>Consumen Communication Strategy</w:t>
      </w:r>
      <w:bookmarkEnd w:id="4"/>
    </w:p>
    <w:p w:rsidR="0045229D" w:rsidRPr="0045229D" w:rsidRDefault="0045229D" w:rsidP="0045229D">
      <w:pPr>
        <w:ind w:firstLine="709"/>
        <w:jc w:val="both"/>
        <w:rPr>
          <w:rFonts w:cs="Open Sans"/>
          <w:sz w:val="22"/>
          <w:szCs w:val="22"/>
        </w:rPr>
      </w:pPr>
      <w:r w:rsidRPr="0045229D">
        <w:rPr>
          <w:rFonts w:cs="Open Sans"/>
          <w:sz w:val="22"/>
          <w:szCs w:val="22"/>
        </w:rPr>
        <w:t xml:space="preserve">Konsumen remaja menginginkan game yang santai dan menyenangkan untuk dimainkan di waktu luang. Mempertimbangkan hal tersebut kami membuat game tanpa storyline tertentu, dengan tampilan yang sangat sederhana. </w:t>
      </w:r>
    </w:p>
    <w:p w:rsidR="009A1C2E" w:rsidRDefault="009A1C2E">
      <w:pPr>
        <w:pStyle w:val="Heading2"/>
      </w:pPr>
      <w:bookmarkStart w:id="5" w:name="_Toc423682822"/>
      <w:r w:rsidRPr="009A1C2E">
        <w:t>Design Strategy</w:t>
      </w:r>
      <w:bookmarkEnd w:id="5"/>
    </w:p>
    <w:p w:rsidR="0045229D" w:rsidRPr="0045229D" w:rsidRDefault="0045229D" w:rsidP="0045229D">
      <w:r>
        <w:rPr>
          <w:rFonts w:cs="Open Sans"/>
          <w:sz w:val="22"/>
          <w:szCs w:val="22"/>
        </w:rPr>
        <w:tab/>
      </w:r>
      <w:r w:rsidRPr="0045229D">
        <w:rPr>
          <w:rFonts w:cs="Open Sans"/>
          <w:sz w:val="22"/>
          <w:szCs w:val="22"/>
        </w:rPr>
        <w:t>Desain kami menggunakan penggayaan flat vector agar terlihat santai dengan warna- warni pastel yang memberikan kesan menyenangkan. Warna- warna yang kami pilih kebanyakan dari gradasi biru dan hitam serta pendaran putih dan biru yang menunjukkan kesan teknologi, sesuai dengan tema game ini.</w:t>
      </w:r>
    </w:p>
    <w:p w:rsidR="00C8106B" w:rsidRPr="009A1C2E" w:rsidRDefault="00362E2A">
      <w:pPr>
        <w:pStyle w:val="Heading1"/>
        <w:rPr>
          <w:rFonts w:asciiTheme="minorHAnsi" w:hAnsiTheme="minorHAnsi"/>
        </w:rPr>
      </w:pPr>
      <w:bookmarkStart w:id="6" w:name="_Toc423682823"/>
      <w:r w:rsidRPr="009A1C2E">
        <w:rPr>
          <w:rFonts w:asciiTheme="minorHAnsi" w:hAnsiTheme="minorHAnsi"/>
          <w:noProof/>
          <w:lang w:eastAsia="en-US"/>
        </w:rPr>
        <w:drawing>
          <wp:inline distT="0" distB="0" distL="0" distR="0" wp14:anchorId="527ACD77" wp14:editId="4C29296B">
            <wp:extent cx="293298" cy="293298"/>
            <wp:effectExtent l="0" t="0" r="0" b="0"/>
            <wp:docPr id="31" name="Picture 31" descr="C:\Users\imaduddinalfikri\SkyDrive\Documents\Pengembangan Game\TPGSukses\TVRunner\TVRunner\Assets\TVRunner\Raw Image\ic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duddinalfikri\SkyDrive\Documents\Pengembangan Game\TPGSukses\TVRunner\TVRunner\Assets\TVRunner\Raw Image\icon-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72" cy="310872"/>
                    </a:xfrm>
                    <a:prstGeom prst="rect">
                      <a:avLst/>
                    </a:prstGeom>
                    <a:noFill/>
                    <a:ln>
                      <a:noFill/>
                    </a:ln>
                  </pic:spPr>
                </pic:pic>
              </a:graphicData>
            </a:graphic>
          </wp:inline>
        </w:drawing>
      </w:r>
      <w:r w:rsidRPr="009A1C2E">
        <w:rPr>
          <w:rFonts w:asciiTheme="minorHAnsi" w:hAnsiTheme="minorHAnsi"/>
        </w:rPr>
        <w:t xml:space="preserve"> </w:t>
      </w:r>
      <w:r w:rsidR="00DC381C" w:rsidRPr="009A1C2E">
        <w:rPr>
          <w:rFonts w:asciiTheme="minorHAnsi" w:hAnsiTheme="minorHAnsi"/>
        </w:rPr>
        <w:t>Story</w:t>
      </w:r>
      <w:bookmarkEnd w:id="6"/>
      <w:r w:rsidR="00303F22" w:rsidRPr="009A1C2E">
        <w:rPr>
          <w:rFonts w:asciiTheme="minorHAnsi" w:hAnsiTheme="minorHAnsi"/>
        </w:rPr>
        <w:t xml:space="preserve"> </w:t>
      </w:r>
    </w:p>
    <w:p w:rsidR="00C8106B" w:rsidRPr="009A1C2E" w:rsidRDefault="00B90191">
      <w:pPr>
        <w:rPr>
          <w:sz w:val="22"/>
        </w:rPr>
      </w:pPr>
      <w:r>
        <w:rPr>
          <w:sz w:val="22"/>
        </w:rPr>
        <w:tab/>
      </w:r>
      <w:r w:rsidR="004D6EA3" w:rsidRPr="009A1C2E">
        <w:rPr>
          <w:sz w:val="22"/>
        </w:rPr>
        <w:t xml:space="preserve">Suatu hari, ada seorang alien dari planet </w:t>
      </w:r>
      <w:r w:rsidR="005E359C" w:rsidRPr="009A1C2E">
        <w:rPr>
          <w:sz w:val="22"/>
        </w:rPr>
        <w:t>Circerth</w:t>
      </w:r>
      <w:r w:rsidR="004D6EA3" w:rsidRPr="009A1C2E">
        <w:rPr>
          <w:sz w:val="22"/>
        </w:rPr>
        <w:t xml:space="preserve"> sedang melakukan jogging di planetnya. </w:t>
      </w:r>
      <w:r w:rsidR="004F603B" w:rsidRPr="009A1C2E">
        <w:rPr>
          <w:sz w:val="22"/>
        </w:rPr>
        <w:t xml:space="preserve">Dia bernama Fon. </w:t>
      </w:r>
      <w:r w:rsidR="004D6EA3" w:rsidRPr="009A1C2E">
        <w:rPr>
          <w:sz w:val="22"/>
        </w:rPr>
        <w:t xml:space="preserve">Planet ini berisi alien-alien aneh berbentuk menyerupai smartphone di bumi. Saat </w:t>
      </w:r>
      <w:r w:rsidR="004F603B" w:rsidRPr="009A1C2E">
        <w:rPr>
          <w:sz w:val="22"/>
        </w:rPr>
        <w:t>Fon</w:t>
      </w:r>
      <w:r w:rsidR="004D6EA3" w:rsidRPr="009A1C2E">
        <w:rPr>
          <w:sz w:val="22"/>
        </w:rPr>
        <w:t xml:space="preserve"> sedang asyiknya jogging</w:t>
      </w:r>
      <w:r w:rsidR="00932AF7" w:rsidRPr="009A1C2E">
        <w:rPr>
          <w:sz w:val="22"/>
        </w:rPr>
        <w:t xml:space="preserve"> menikmati udara di pagi hari, terjadi hal yang aneh. Sebuah portal tiba-tiba muncul menarik dirinya ke dalam portal tersebut.</w:t>
      </w:r>
      <w:r w:rsidR="000E46F9" w:rsidRPr="009A1C2E">
        <w:rPr>
          <w:sz w:val="22"/>
        </w:rPr>
        <w:t xml:space="preserve"> Dia sempat tak sadarkan diri, setelah beberapa saat akhirnya dia sadar. Dia kaget melihat lingkungan sekitarnya berubah menjadi lingkungan yang aneh.</w:t>
      </w:r>
      <w:r w:rsidR="008B6C32" w:rsidRPr="009A1C2E">
        <w:rPr>
          <w:sz w:val="22"/>
        </w:rPr>
        <w:t xml:space="preserve"> Dalam kebingungan, tiba-tiba ada suara tak dikenal padahal taka da seorangpun di </w:t>
      </w:r>
      <w:proofErr w:type="gramStart"/>
      <w:r w:rsidR="008B6C32" w:rsidRPr="009A1C2E">
        <w:rPr>
          <w:sz w:val="22"/>
        </w:rPr>
        <w:t>sana</w:t>
      </w:r>
      <w:proofErr w:type="gramEnd"/>
      <w:r w:rsidR="008B6C32" w:rsidRPr="009A1C2E">
        <w:rPr>
          <w:sz w:val="22"/>
        </w:rPr>
        <w:t xml:space="preserve">. Suara tersebut menjelaskan bahwa </w:t>
      </w:r>
      <w:r w:rsidR="004F603B" w:rsidRPr="009A1C2E">
        <w:rPr>
          <w:sz w:val="22"/>
        </w:rPr>
        <w:t>Fon</w:t>
      </w:r>
      <w:r w:rsidR="008B6C32" w:rsidRPr="009A1C2E">
        <w:rPr>
          <w:sz w:val="22"/>
        </w:rPr>
        <w:t xml:space="preserve"> sedang diuji oleh organisasi intelejensi di planetnya untuk mengetahui tingkat kepintaran dari penduduk planet tersebut.</w:t>
      </w:r>
      <w:r w:rsidR="003946E0" w:rsidRPr="009A1C2E">
        <w:rPr>
          <w:sz w:val="22"/>
        </w:rPr>
        <w:t xml:space="preserve"> </w:t>
      </w:r>
      <w:r w:rsidR="00893237" w:rsidRPr="009A1C2E">
        <w:rPr>
          <w:sz w:val="22"/>
        </w:rPr>
        <w:t>Agar dapat keluar dari dunia yang aneh tersebut, dia harus berlari menuju portal-portal yang ada di setiap tempat yang dia kunjungi.</w:t>
      </w:r>
      <w:r w:rsidR="003A6083" w:rsidRPr="009A1C2E">
        <w:rPr>
          <w:sz w:val="22"/>
        </w:rPr>
        <w:t xml:space="preserve"> Tanpa pikir panjang, </w:t>
      </w:r>
      <w:r w:rsidR="004F603B" w:rsidRPr="009A1C2E">
        <w:rPr>
          <w:sz w:val="22"/>
        </w:rPr>
        <w:t>Fon</w:t>
      </w:r>
      <w:r w:rsidR="003A6083" w:rsidRPr="009A1C2E">
        <w:rPr>
          <w:sz w:val="22"/>
        </w:rPr>
        <w:t xml:space="preserve"> langsung berlari mencari portal di tempat dia berada</w:t>
      </w:r>
      <w:r w:rsidR="00796927" w:rsidRPr="009A1C2E">
        <w:rPr>
          <w:sz w:val="22"/>
        </w:rPr>
        <w:t>.</w:t>
      </w:r>
      <w:r w:rsidR="0038552C" w:rsidRPr="009A1C2E">
        <w:rPr>
          <w:sz w:val="22"/>
        </w:rPr>
        <w:t xml:space="preserve"> Perjalanan panjang dari </w:t>
      </w:r>
      <w:r w:rsidR="004F603B" w:rsidRPr="009A1C2E">
        <w:rPr>
          <w:sz w:val="22"/>
        </w:rPr>
        <w:t>Fon</w:t>
      </w:r>
      <w:r w:rsidR="0038552C" w:rsidRPr="009A1C2E">
        <w:rPr>
          <w:sz w:val="22"/>
        </w:rPr>
        <w:t>pun dimulai.</w:t>
      </w:r>
    </w:p>
    <w:p w:rsidR="00906BD9" w:rsidRPr="009A1C2E" w:rsidRDefault="00651E94">
      <w:pPr>
        <w:pStyle w:val="Heading1"/>
        <w:rPr>
          <w:rFonts w:asciiTheme="minorHAnsi" w:hAnsiTheme="minorHAnsi"/>
        </w:rPr>
      </w:pPr>
      <w:bookmarkStart w:id="7" w:name="_Toc423682824"/>
      <w:r>
        <w:rPr>
          <w:rFonts w:asciiTheme="minorHAnsi" w:hAnsiTheme="minorHAnsi"/>
        </w:rPr>
        <w:pict>
          <v:shape id="Picture 47" o:spid="_x0000_i1034" type="#_x0000_t75" style="width:23.25pt;height:23.25pt;visibility:visible;mso-wrap-style:square">
            <v:imagedata r:id="rId12" o:title="icon-09"/>
          </v:shape>
        </w:pict>
      </w:r>
      <w:r w:rsidR="00362E2A" w:rsidRPr="009A1C2E">
        <w:rPr>
          <w:rFonts w:asciiTheme="minorHAnsi" w:hAnsiTheme="minorHAnsi"/>
        </w:rPr>
        <w:t xml:space="preserve"> </w:t>
      </w:r>
      <w:r w:rsidR="00906BD9" w:rsidRPr="009A1C2E">
        <w:rPr>
          <w:rFonts w:asciiTheme="minorHAnsi" w:hAnsiTheme="minorHAnsi"/>
        </w:rPr>
        <w:t>Character</w:t>
      </w:r>
      <w:bookmarkEnd w:id="7"/>
    </w:p>
    <w:p w:rsidR="00906BD9" w:rsidRPr="009A1C2E" w:rsidRDefault="00812D4B" w:rsidP="00906BD9">
      <w:pPr>
        <w:rPr>
          <w:sz w:val="22"/>
        </w:rPr>
      </w:pPr>
      <w:r>
        <w:rPr>
          <w:sz w:val="22"/>
        </w:rPr>
        <w:tab/>
      </w:r>
      <w:r w:rsidR="004D6EA3" w:rsidRPr="009A1C2E">
        <w:rPr>
          <w:sz w:val="22"/>
        </w:rPr>
        <w:t xml:space="preserve">Karakter dari game ini adalah seorang alien </w:t>
      </w:r>
      <w:r w:rsidR="00CF0348" w:rsidRPr="009A1C2E">
        <w:rPr>
          <w:sz w:val="22"/>
        </w:rPr>
        <w:t xml:space="preserve">berbentuk menyerupai smartphone </w:t>
      </w:r>
      <w:r w:rsidR="004D6EA3" w:rsidRPr="009A1C2E">
        <w:rPr>
          <w:sz w:val="22"/>
        </w:rPr>
        <w:t xml:space="preserve">bernama </w:t>
      </w:r>
      <w:r w:rsidR="004F603B" w:rsidRPr="009A1C2E">
        <w:rPr>
          <w:sz w:val="22"/>
        </w:rPr>
        <w:t>Fon</w:t>
      </w:r>
      <w:r w:rsidR="004D6EA3" w:rsidRPr="009A1C2E">
        <w:rPr>
          <w:sz w:val="22"/>
        </w:rPr>
        <w:t xml:space="preserve">. </w:t>
      </w:r>
      <w:r w:rsidR="00CF0348" w:rsidRPr="009A1C2E">
        <w:rPr>
          <w:sz w:val="22"/>
        </w:rPr>
        <w:t>Seperti smartphone pada umum</w:t>
      </w:r>
      <w:r w:rsidR="00BC5C8C" w:rsidRPr="009A1C2E">
        <w:rPr>
          <w:sz w:val="22"/>
        </w:rPr>
        <w:t>nya, dia mempunyai sebuah layar yang memunculkan</w:t>
      </w:r>
      <w:r w:rsidR="005F645E" w:rsidRPr="009A1C2E">
        <w:rPr>
          <w:sz w:val="22"/>
        </w:rPr>
        <w:t xml:space="preserve"> angka-angka random.</w:t>
      </w:r>
      <w:r w:rsidR="00206C96" w:rsidRPr="009A1C2E">
        <w:rPr>
          <w:sz w:val="22"/>
        </w:rPr>
        <w:t xml:space="preserve"> </w:t>
      </w:r>
    </w:p>
    <w:p w:rsidR="004D6EA3" w:rsidRPr="009A1C2E" w:rsidRDefault="004D6EA3" w:rsidP="004D6EA3">
      <w:pPr>
        <w:keepNext/>
        <w:jc w:val="center"/>
      </w:pPr>
      <w:r w:rsidRPr="009A1C2E">
        <w:rPr>
          <w:noProof/>
          <w:sz w:val="22"/>
          <w:lang w:eastAsia="en-US"/>
        </w:rPr>
        <w:lastRenderedPageBreak/>
        <w:drawing>
          <wp:inline distT="0" distB="0" distL="0" distR="0" wp14:anchorId="28B32646" wp14:editId="7BD019F4">
            <wp:extent cx="1272378" cy="1526875"/>
            <wp:effectExtent l="0" t="0" r="0" b="0"/>
            <wp:docPr id="4" name="Picture 4" descr="C:\Users\imaduddinalfikri\SkyDrive\Documents\Pengembangan Game\TPGSukses\TVRunner\TVRunner\Assets\TVRunner\Runner\ru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duddinalfikri\SkyDrive\Documents\Pengembangan Game\TPGSukses\TVRunner\TVRunner\Assets\TVRunner\Runner\runne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8233" cy="1545901"/>
                    </a:xfrm>
                    <a:prstGeom prst="rect">
                      <a:avLst/>
                    </a:prstGeom>
                    <a:noFill/>
                    <a:ln>
                      <a:noFill/>
                    </a:ln>
                  </pic:spPr>
                </pic:pic>
              </a:graphicData>
            </a:graphic>
          </wp:inline>
        </w:drawing>
      </w:r>
    </w:p>
    <w:p w:rsidR="004D6EA3" w:rsidRPr="009A1C2E" w:rsidRDefault="004D6EA3" w:rsidP="004D6EA3">
      <w:pPr>
        <w:pStyle w:val="Caption"/>
        <w:jc w:val="center"/>
        <w:rPr>
          <w:sz w:val="22"/>
        </w:rPr>
      </w:pPr>
      <w:r w:rsidRPr="009A1C2E">
        <w:t xml:space="preserve">Gambar </w:t>
      </w:r>
      <w:fldSimple w:instr=" SEQ Gambar \* ARABIC ">
        <w:r w:rsidR="0089759C">
          <w:rPr>
            <w:noProof/>
          </w:rPr>
          <w:t>3</w:t>
        </w:r>
      </w:fldSimple>
      <w:r w:rsidRPr="009A1C2E">
        <w:t xml:space="preserve">. </w:t>
      </w:r>
      <w:r w:rsidR="004F603B" w:rsidRPr="009A1C2E">
        <w:t>Fon</w:t>
      </w:r>
    </w:p>
    <w:p w:rsidR="00906BD9" w:rsidRPr="009A1C2E" w:rsidRDefault="00651E94">
      <w:pPr>
        <w:pStyle w:val="Heading1"/>
        <w:rPr>
          <w:rFonts w:asciiTheme="minorHAnsi" w:hAnsiTheme="minorHAnsi"/>
        </w:rPr>
      </w:pPr>
      <w:bookmarkStart w:id="8" w:name="_Toc423682825"/>
      <w:r>
        <w:rPr>
          <w:rFonts w:asciiTheme="minorHAnsi" w:hAnsiTheme="minorHAnsi"/>
        </w:rPr>
        <w:pict>
          <v:shape id="Picture 48" o:spid="_x0000_i1035" type="#_x0000_t75" style="width:23.25pt;height:23.25pt;visibility:visible;mso-wrap-style:square">
            <v:imagedata r:id="rId12" o:title="icon-09"/>
          </v:shape>
        </w:pict>
      </w:r>
      <w:r w:rsidR="00362E2A" w:rsidRPr="009A1C2E">
        <w:rPr>
          <w:rFonts w:asciiTheme="minorHAnsi" w:hAnsiTheme="minorHAnsi"/>
        </w:rPr>
        <w:t xml:space="preserve"> </w:t>
      </w:r>
      <w:r w:rsidR="00906BD9" w:rsidRPr="009A1C2E">
        <w:rPr>
          <w:rFonts w:asciiTheme="minorHAnsi" w:hAnsiTheme="minorHAnsi"/>
        </w:rPr>
        <w:t>Level Design</w:t>
      </w:r>
      <w:bookmarkEnd w:id="8"/>
    </w:p>
    <w:p w:rsidR="003E34FF" w:rsidRPr="009A1C2E" w:rsidRDefault="003E34FF" w:rsidP="00906BD9">
      <w:pPr>
        <w:rPr>
          <w:noProof/>
          <w:lang w:eastAsia="en-US"/>
        </w:rPr>
      </w:pPr>
    </w:p>
    <w:p w:rsidR="003E34FF" w:rsidRPr="009A1C2E" w:rsidRDefault="003E34FF" w:rsidP="003E34FF">
      <w:pPr>
        <w:keepNext/>
        <w:jc w:val="center"/>
      </w:pPr>
      <w:r w:rsidRPr="009A1C2E">
        <w:rPr>
          <w:noProof/>
          <w:lang w:eastAsia="en-US"/>
        </w:rPr>
        <w:drawing>
          <wp:inline distT="0" distB="0" distL="0" distR="0" wp14:anchorId="2826D78C" wp14:editId="7527E80E">
            <wp:extent cx="4132053" cy="2337759"/>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40" t="18072" r="15234" b="11959"/>
                    <a:stretch/>
                  </pic:blipFill>
                  <pic:spPr bwMode="auto">
                    <a:xfrm>
                      <a:off x="0" y="0"/>
                      <a:ext cx="4132357" cy="2337931"/>
                    </a:xfrm>
                    <a:prstGeom prst="rect">
                      <a:avLst/>
                    </a:prstGeom>
                    <a:ln>
                      <a:noFill/>
                    </a:ln>
                    <a:extLst>
                      <a:ext uri="{53640926-AAD7-44D8-BBD7-CCE9431645EC}">
                        <a14:shadowObscured xmlns:a14="http://schemas.microsoft.com/office/drawing/2010/main"/>
                      </a:ext>
                    </a:extLst>
                  </pic:spPr>
                </pic:pic>
              </a:graphicData>
            </a:graphic>
          </wp:inline>
        </w:drawing>
      </w:r>
    </w:p>
    <w:p w:rsidR="003E34FF" w:rsidRPr="009A1C2E" w:rsidRDefault="003E34FF" w:rsidP="003E34FF">
      <w:pPr>
        <w:pStyle w:val="Caption"/>
        <w:jc w:val="center"/>
        <w:rPr>
          <w:sz w:val="22"/>
        </w:rPr>
      </w:pPr>
      <w:r w:rsidRPr="009A1C2E">
        <w:t xml:space="preserve">Gambar </w:t>
      </w:r>
      <w:fldSimple w:instr=" SEQ Gambar \* ARABIC ">
        <w:r w:rsidR="0089759C">
          <w:rPr>
            <w:noProof/>
          </w:rPr>
          <w:t>4</w:t>
        </w:r>
      </w:fldSimple>
      <w:r w:rsidRPr="009A1C2E">
        <w:t>. Level selector.</w:t>
      </w:r>
    </w:p>
    <w:p w:rsidR="009E62E2" w:rsidRPr="009A1C2E" w:rsidRDefault="00812D4B" w:rsidP="00906BD9">
      <w:pPr>
        <w:rPr>
          <w:sz w:val="22"/>
        </w:rPr>
      </w:pPr>
      <w:r>
        <w:rPr>
          <w:sz w:val="22"/>
        </w:rPr>
        <w:tab/>
      </w:r>
      <w:r w:rsidR="00241154" w:rsidRPr="009A1C2E">
        <w:rPr>
          <w:sz w:val="22"/>
        </w:rPr>
        <w:t>Terdapat 15 level yang disediakan</w:t>
      </w:r>
      <w:r w:rsidR="00A862BC" w:rsidRPr="009A1C2E">
        <w:rPr>
          <w:sz w:val="22"/>
        </w:rPr>
        <w:t xml:space="preserve"> dan juga satu level berisi tutorial</w:t>
      </w:r>
      <w:r w:rsidR="005B2D5F" w:rsidRPr="009A1C2E">
        <w:rPr>
          <w:sz w:val="22"/>
        </w:rPr>
        <w:t>.</w:t>
      </w:r>
      <w:r w:rsidR="0018479A" w:rsidRPr="009A1C2E">
        <w:rPr>
          <w:sz w:val="22"/>
        </w:rPr>
        <w:t xml:space="preserve"> </w:t>
      </w:r>
      <w:r w:rsidR="00147BD5" w:rsidRPr="009A1C2E">
        <w:rPr>
          <w:sz w:val="22"/>
        </w:rPr>
        <w:t xml:space="preserve">Setiap level </w:t>
      </w:r>
      <w:proofErr w:type="gramStart"/>
      <w:r w:rsidR="00147BD5" w:rsidRPr="009A1C2E">
        <w:rPr>
          <w:sz w:val="22"/>
        </w:rPr>
        <w:t>akan</w:t>
      </w:r>
      <w:proofErr w:type="gramEnd"/>
      <w:r w:rsidR="00147BD5" w:rsidRPr="009A1C2E">
        <w:rPr>
          <w:sz w:val="22"/>
        </w:rPr>
        <w:t xml:space="preserve"> memiliki tingkat kesulitan yang berbeda-beda.</w:t>
      </w:r>
      <w:r w:rsidR="00473137" w:rsidRPr="009A1C2E">
        <w:rPr>
          <w:sz w:val="22"/>
        </w:rPr>
        <w:t xml:space="preserve"> </w:t>
      </w:r>
      <w:r w:rsidR="00106F94" w:rsidRPr="009A1C2E">
        <w:rPr>
          <w:sz w:val="22"/>
        </w:rPr>
        <w:t xml:space="preserve">Level </w:t>
      </w:r>
      <w:proofErr w:type="gramStart"/>
      <w:r w:rsidR="00106F94" w:rsidRPr="009A1C2E">
        <w:rPr>
          <w:sz w:val="22"/>
        </w:rPr>
        <w:t>akan</w:t>
      </w:r>
      <w:proofErr w:type="gramEnd"/>
      <w:r w:rsidR="00106F94" w:rsidRPr="009A1C2E">
        <w:rPr>
          <w:sz w:val="22"/>
        </w:rPr>
        <w:t xml:space="preserve"> terdiri dari obstacle-obstacle seperti spike dan box dan juga baterai cadangan.</w:t>
      </w:r>
      <w:r w:rsidR="006D7281" w:rsidRPr="009A1C2E">
        <w:rPr>
          <w:sz w:val="22"/>
        </w:rPr>
        <w:t xml:space="preserve"> </w:t>
      </w:r>
      <w:r w:rsidR="008E5B75" w:rsidRPr="009A1C2E">
        <w:rPr>
          <w:sz w:val="22"/>
        </w:rPr>
        <w:t xml:space="preserve">Setiap kenaikan level, maka tingkat kesulitan </w:t>
      </w:r>
      <w:proofErr w:type="gramStart"/>
      <w:r w:rsidR="008E5B75" w:rsidRPr="009A1C2E">
        <w:rPr>
          <w:sz w:val="22"/>
        </w:rPr>
        <w:t>akan</w:t>
      </w:r>
      <w:proofErr w:type="gramEnd"/>
      <w:r w:rsidR="008E5B75" w:rsidRPr="009A1C2E">
        <w:rPr>
          <w:sz w:val="22"/>
        </w:rPr>
        <w:t xml:space="preserve"> ditingkatkan</w:t>
      </w:r>
      <w:r w:rsidR="00AB1BFE" w:rsidRPr="009A1C2E">
        <w:rPr>
          <w:sz w:val="22"/>
        </w:rPr>
        <w:t xml:space="preserve"> dan di beberapa level tingkat kesulitan akan diturunkan lalu dinaikkan lagi di level selanjutnya.</w:t>
      </w:r>
      <w:r w:rsidR="004503E5" w:rsidRPr="009A1C2E">
        <w:rPr>
          <w:sz w:val="22"/>
        </w:rPr>
        <w:t xml:space="preserve"> Jika diberi nilai tiap tingkat kesulitan, development tingkat kesulitannya </w:t>
      </w:r>
      <w:proofErr w:type="gramStart"/>
      <w:r w:rsidR="004503E5" w:rsidRPr="009A1C2E">
        <w:rPr>
          <w:sz w:val="22"/>
        </w:rPr>
        <w:t>akan</w:t>
      </w:r>
      <w:proofErr w:type="gramEnd"/>
      <w:r w:rsidR="004503E5" w:rsidRPr="009A1C2E">
        <w:rPr>
          <w:sz w:val="22"/>
        </w:rPr>
        <w:t xml:space="preserve"> seperti ini. </w:t>
      </w:r>
      <w:r w:rsidR="00B21F84" w:rsidRPr="009A1C2E">
        <w:rPr>
          <w:sz w:val="22"/>
        </w:rPr>
        <w:t xml:space="preserve">Tingkat kesulitan </w:t>
      </w:r>
      <w:proofErr w:type="gramStart"/>
      <w:r w:rsidR="00B21F84" w:rsidRPr="009A1C2E">
        <w:rPr>
          <w:sz w:val="22"/>
        </w:rPr>
        <w:t>akan</w:t>
      </w:r>
      <w:proofErr w:type="gramEnd"/>
      <w:r w:rsidR="00B21F84" w:rsidRPr="009A1C2E">
        <w:rPr>
          <w:sz w:val="22"/>
        </w:rPr>
        <w:t xml:space="preserve"> diskala dari 0 sampai </w:t>
      </w:r>
      <w:r w:rsidR="00DA08A2" w:rsidRPr="009A1C2E">
        <w:rPr>
          <w:sz w:val="22"/>
        </w:rPr>
        <w:t>500</w:t>
      </w:r>
      <w:r w:rsidR="00B21F84" w:rsidRPr="009A1C2E">
        <w:rPr>
          <w:sz w:val="22"/>
        </w:rPr>
        <w:t xml:space="preserve">. </w:t>
      </w:r>
      <w:r w:rsidR="004503E5" w:rsidRPr="009A1C2E">
        <w:rPr>
          <w:sz w:val="22"/>
        </w:rPr>
        <w:t xml:space="preserve">Pada level 1-5, kenaikan tingkat kesulitan 5 poin per level. Pada level 6 </w:t>
      </w:r>
      <w:proofErr w:type="gramStart"/>
      <w:r w:rsidR="004503E5" w:rsidRPr="009A1C2E">
        <w:rPr>
          <w:sz w:val="22"/>
        </w:rPr>
        <w:t>akan</w:t>
      </w:r>
      <w:proofErr w:type="gramEnd"/>
      <w:r w:rsidR="004503E5" w:rsidRPr="009A1C2E">
        <w:rPr>
          <w:sz w:val="22"/>
        </w:rPr>
        <w:t xml:space="preserve"> turun 10 poin dan naik lagi dengan kenaikan 10 poin per level hingga level 10. Pada level 11 </w:t>
      </w:r>
      <w:proofErr w:type="gramStart"/>
      <w:r w:rsidR="004503E5" w:rsidRPr="009A1C2E">
        <w:rPr>
          <w:sz w:val="22"/>
        </w:rPr>
        <w:t>akan</w:t>
      </w:r>
      <w:proofErr w:type="gramEnd"/>
      <w:r w:rsidR="004503E5" w:rsidRPr="009A1C2E">
        <w:rPr>
          <w:sz w:val="22"/>
        </w:rPr>
        <w:t xml:space="preserve"> turun 10 pon dan naik lagi dengan kenaikan 10 poin per level hingga level 14. Pada kenaikan level yang terakhir, yaitu level 14 ke 15, kenaikannya sejumlah 15 poin.</w:t>
      </w:r>
      <w:r w:rsidR="0049759A" w:rsidRPr="009A1C2E">
        <w:rPr>
          <w:sz w:val="22"/>
        </w:rPr>
        <w:t xml:space="preserve"> Masih ada kenaikan tingatan kesulitan lagi yang </w:t>
      </w:r>
      <w:proofErr w:type="gramStart"/>
      <w:r w:rsidR="0049759A" w:rsidRPr="009A1C2E">
        <w:rPr>
          <w:sz w:val="22"/>
        </w:rPr>
        <w:t>akan</w:t>
      </w:r>
      <w:proofErr w:type="gramEnd"/>
      <w:r w:rsidR="0049759A" w:rsidRPr="009A1C2E">
        <w:rPr>
          <w:sz w:val="22"/>
        </w:rPr>
        <w:t xml:space="preserve"> digunakan untuk pengembangan game kedepannya.</w:t>
      </w:r>
      <w:r w:rsidR="009E1F0A" w:rsidRPr="009A1C2E">
        <w:rPr>
          <w:sz w:val="22"/>
        </w:rPr>
        <w:t xml:space="preserve"> Tingkat kesulitan diukur berdasarkan </w:t>
      </w:r>
      <w:r w:rsidR="00BC00F3" w:rsidRPr="009A1C2E">
        <w:rPr>
          <w:sz w:val="22"/>
        </w:rPr>
        <w:t xml:space="preserve">atribut-atribut </w:t>
      </w:r>
      <w:proofErr w:type="gramStart"/>
      <w:r w:rsidR="00BC00F3" w:rsidRPr="009A1C2E">
        <w:rPr>
          <w:sz w:val="22"/>
        </w:rPr>
        <w:t>yaitu :</w:t>
      </w:r>
      <w:proofErr w:type="gramEnd"/>
      <w:r w:rsidR="00E65FC3" w:rsidRPr="009A1C2E">
        <w:rPr>
          <w:sz w:val="22"/>
        </w:rPr>
        <w:t xml:space="preserve"> operasi matematika, jumlah spike, jumlah box, energi yang didapatkan tiap baterai, kecepatan energi berkurang, dan panjang jalan yang harus ditempuh.</w:t>
      </w:r>
      <w:r w:rsidR="005E3ECB" w:rsidRPr="009A1C2E">
        <w:rPr>
          <w:sz w:val="22"/>
        </w:rPr>
        <w:t xml:space="preserve"> Operasi matematika pada level 1-10 merupakan penjumlahan dan pembagian. Untuk level 11-15</w:t>
      </w:r>
      <w:r w:rsidR="00C97F4F" w:rsidRPr="009A1C2E">
        <w:rPr>
          <w:sz w:val="22"/>
        </w:rPr>
        <w:t xml:space="preserve"> </w:t>
      </w:r>
      <w:proofErr w:type="gramStart"/>
      <w:r w:rsidR="00C97F4F" w:rsidRPr="009A1C2E">
        <w:rPr>
          <w:sz w:val="22"/>
        </w:rPr>
        <w:t>akan</w:t>
      </w:r>
      <w:proofErr w:type="gramEnd"/>
      <w:r w:rsidR="00C97F4F" w:rsidRPr="009A1C2E">
        <w:rPr>
          <w:sz w:val="22"/>
        </w:rPr>
        <w:t xml:space="preserve"> ditambah dengan perkalian dan pembagian.</w:t>
      </w:r>
    </w:p>
    <w:p w:rsidR="004503E5" w:rsidRPr="009A1C2E" w:rsidRDefault="004503E5" w:rsidP="004503E5">
      <w:pPr>
        <w:jc w:val="center"/>
        <w:rPr>
          <w:sz w:val="22"/>
        </w:rPr>
      </w:pPr>
      <w:r w:rsidRPr="009A1C2E">
        <w:rPr>
          <w:noProof/>
          <w:lang w:eastAsia="en-US"/>
        </w:rPr>
        <w:lastRenderedPageBreak/>
        <w:drawing>
          <wp:inline distT="0" distB="0" distL="0" distR="0" wp14:anchorId="55652B4A" wp14:editId="560F76B1">
            <wp:extent cx="4572000" cy="2743200"/>
            <wp:effectExtent l="0" t="0" r="0" b="0"/>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9E62E2" w:rsidRPr="009A1C2E" w:rsidRDefault="009E62E2" w:rsidP="009E62E2">
      <w:pPr>
        <w:keepNext/>
        <w:jc w:val="center"/>
      </w:pPr>
      <w:r w:rsidRPr="009A1C2E">
        <w:rPr>
          <w:noProof/>
          <w:lang w:eastAsia="en-US"/>
        </w:rPr>
        <w:drawing>
          <wp:inline distT="0" distB="0" distL="0" distR="0" wp14:anchorId="16E7C668" wp14:editId="54B34DE2">
            <wp:extent cx="5674976" cy="9823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54" t="29948" r="27411" b="52490"/>
                    <a:stretch/>
                  </pic:blipFill>
                  <pic:spPr bwMode="auto">
                    <a:xfrm>
                      <a:off x="0" y="0"/>
                      <a:ext cx="5787199" cy="1001771"/>
                    </a:xfrm>
                    <a:prstGeom prst="rect">
                      <a:avLst/>
                    </a:prstGeom>
                    <a:ln>
                      <a:noFill/>
                    </a:ln>
                    <a:extLst>
                      <a:ext uri="{53640926-AAD7-44D8-BBD7-CCE9431645EC}">
                        <a14:shadowObscured xmlns:a14="http://schemas.microsoft.com/office/drawing/2010/main"/>
                      </a:ext>
                    </a:extLst>
                  </pic:spPr>
                </pic:pic>
              </a:graphicData>
            </a:graphic>
          </wp:inline>
        </w:drawing>
      </w:r>
    </w:p>
    <w:p w:rsidR="009E62E2" w:rsidRPr="009A1C2E" w:rsidRDefault="009E62E2" w:rsidP="009E62E2">
      <w:pPr>
        <w:pStyle w:val="Caption"/>
        <w:jc w:val="center"/>
        <w:rPr>
          <w:sz w:val="22"/>
        </w:rPr>
      </w:pPr>
      <w:r w:rsidRPr="009A1C2E">
        <w:t xml:space="preserve">Gambar </w:t>
      </w:r>
      <w:fldSimple w:instr=" SEQ Gambar \* ARABIC ">
        <w:r w:rsidR="0089759C">
          <w:rPr>
            <w:noProof/>
          </w:rPr>
          <w:t>5</w:t>
        </w:r>
      </w:fldSimple>
      <w:r w:rsidRPr="009A1C2E">
        <w:t>. Gambaran desain level.</w:t>
      </w:r>
    </w:p>
    <w:p w:rsidR="000F7083" w:rsidRPr="009A1C2E" w:rsidRDefault="00651E94" w:rsidP="000F7083">
      <w:pPr>
        <w:pStyle w:val="Heading1"/>
        <w:rPr>
          <w:rFonts w:asciiTheme="minorHAnsi" w:hAnsiTheme="minorHAnsi"/>
        </w:rPr>
      </w:pPr>
      <w:bookmarkStart w:id="9" w:name="_Toc423682826"/>
      <w:r>
        <w:rPr>
          <w:rFonts w:asciiTheme="minorHAnsi" w:hAnsiTheme="minorHAnsi"/>
        </w:rPr>
        <w:pict>
          <v:shape id="Picture 49" o:spid="_x0000_i1036" type="#_x0000_t75" style="width:23.25pt;height:23.25pt;visibility:visible;mso-wrap-style:square">
            <v:imagedata r:id="rId12" o:title="icon-09"/>
          </v:shape>
        </w:pict>
      </w:r>
      <w:r w:rsidR="00362E2A" w:rsidRPr="009A1C2E">
        <w:rPr>
          <w:rFonts w:asciiTheme="minorHAnsi" w:hAnsiTheme="minorHAnsi"/>
        </w:rPr>
        <w:t xml:space="preserve"> </w:t>
      </w:r>
      <w:r w:rsidR="00906BD9" w:rsidRPr="009A1C2E">
        <w:rPr>
          <w:rFonts w:asciiTheme="minorHAnsi" w:hAnsiTheme="minorHAnsi"/>
        </w:rPr>
        <w:t>Gameplay</w:t>
      </w:r>
      <w:bookmarkEnd w:id="9"/>
    </w:p>
    <w:p w:rsidR="000F7083" w:rsidRPr="009A1C2E" w:rsidRDefault="000F7083" w:rsidP="000F7083">
      <w:pPr>
        <w:keepNext/>
        <w:jc w:val="center"/>
      </w:pPr>
      <w:r w:rsidRPr="009A1C2E">
        <w:rPr>
          <w:noProof/>
          <w:sz w:val="22"/>
          <w:lang w:eastAsia="en-US"/>
        </w:rPr>
        <w:drawing>
          <wp:inline distT="0" distB="0" distL="0" distR="0" wp14:anchorId="339A69A1" wp14:editId="45D31D87">
            <wp:extent cx="862010" cy="1258917"/>
            <wp:effectExtent l="0" t="0" r="0" b="0"/>
            <wp:docPr id="20" name="Picture 20" descr="C:\Users\imaduddinalfikri\SkyDrive\Documents\Pengembangan Game\TPGSukses\TVRunner\TVRunner\Assets\TVRunner\Portal\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aduddinalfikri\SkyDrive\Documents\Pengembangan Game\TPGSukses\TVRunner\TVRunner\Assets\TVRunner\Portal\portal.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307" t="11537" r="93321" b="15269"/>
                    <a:stretch/>
                  </pic:blipFill>
                  <pic:spPr bwMode="auto">
                    <a:xfrm>
                      <a:off x="0" y="0"/>
                      <a:ext cx="881391" cy="1287221"/>
                    </a:xfrm>
                    <a:prstGeom prst="rect">
                      <a:avLst/>
                    </a:prstGeom>
                    <a:noFill/>
                    <a:ln>
                      <a:noFill/>
                    </a:ln>
                    <a:extLst>
                      <a:ext uri="{53640926-AAD7-44D8-BBD7-CCE9431645EC}">
                        <a14:shadowObscured xmlns:a14="http://schemas.microsoft.com/office/drawing/2010/main"/>
                      </a:ext>
                    </a:extLst>
                  </pic:spPr>
                </pic:pic>
              </a:graphicData>
            </a:graphic>
          </wp:inline>
        </w:drawing>
      </w:r>
    </w:p>
    <w:p w:rsidR="000F7083" w:rsidRPr="009A1C2E" w:rsidRDefault="000F7083" w:rsidP="000F7083">
      <w:pPr>
        <w:pStyle w:val="Caption"/>
        <w:jc w:val="center"/>
        <w:rPr>
          <w:sz w:val="22"/>
        </w:rPr>
      </w:pPr>
      <w:r w:rsidRPr="009A1C2E">
        <w:t xml:space="preserve">Gambar </w:t>
      </w:r>
      <w:fldSimple w:instr=" SEQ Gambar \* ARABIC ">
        <w:r w:rsidR="0089759C">
          <w:rPr>
            <w:noProof/>
          </w:rPr>
          <w:t>6</w:t>
        </w:r>
      </w:fldSimple>
      <w:r w:rsidRPr="009A1C2E">
        <w:t>. Portal</w:t>
      </w:r>
    </w:p>
    <w:p w:rsidR="00E50788" w:rsidRPr="009A1C2E" w:rsidRDefault="005F15E2" w:rsidP="00906BD9">
      <w:pPr>
        <w:rPr>
          <w:sz w:val="22"/>
        </w:rPr>
      </w:pPr>
      <w:r>
        <w:rPr>
          <w:sz w:val="22"/>
        </w:rPr>
        <w:tab/>
      </w:r>
      <w:r w:rsidR="0018479A" w:rsidRPr="009A1C2E">
        <w:rPr>
          <w:sz w:val="22"/>
        </w:rPr>
        <w:t xml:space="preserve">Pada level tutorial, disediakan basic </w:t>
      </w:r>
      <w:proofErr w:type="gramStart"/>
      <w:r w:rsidR="0018479A" w:rsidRPr="009A1C2E">
        <w:rPr>
          <w:sz w:val="22"/>
        </w:rPr>
        <w:t>cara</w:t>
      </w:r>
      <w:proofErr w:type="gramEnd"/>
      <w:r w:rsidR="0018479A" w:rsidRPr="009A1C2E">
        <w:rPr>
          <w:sz w:val="22"/>
        </w:rPr>
        <w:t xml:space="preserve"> bermainnya. </w:t>
      </w:r>
      <w:r w:rsidR="009F4194" w:rsidRPr="009A1C2E">
        <w:rPr>
          <w:sz w:val="22"/>
        </w:rPr>
        <w:t xml:space="preserve">Pemain harus membawa si </w:t>
      </w:r>
      <w:r w:rsidR="004F603B" w:rsidRPr="009A1C2E">
        <w:rPr>
          <w:sz w:val="22"/>
        </w:rPr>
        <w:t>Fon</w:t>
      </w:r>
      <w:r w:rsidR="009F4194" w:rsidRPr="009A1C2E">
        <w:rPr>
          <w:sz w:val="22"/>
        </w:rPr>
        <w:t xml:space="preserve"> untuk mencapai portal di akhir setiap level.</w:t>
      </w:r>
      <w:r w:rsidR="0056737A" w:rsidRPr="009A1C2E">
        <w:rPr>
          <w:sz w:val="22"/>
        </w:rPr>
        <w:t xml:space="preserve"> </w:t>
      </w:r>
      <w:r w:rsidR="00DD7B6F" w:rsidRPr="009A1C2E">
        <w:rPr>
          <w:sz w:val="22"/>
        </w:rPr>
        <w:t>Di perjalanan</w:t>
      </w:r>
      <w:r w:rsidR="00D56576" w:rsidRPr="009A1C2E">
        <w:rPr>
          <w:sz w:val="22"/>
        </w:rPr>
        <w:t xml:space="preserve"> menuju portal, akan ada banyak</w:t>
      </w:r>
      <w:r w:rsidR="00DD7B6F" w:rsidRPr="009A1C2E">
        <w:rPr>
          <w:sz w:val="22"/>
        </w:rPr>
        <w:t xml:space="preserve"> rintangan, ada </w:t>
      </w:r>
      <w:proofErr w:type="gramStart"/>
      <w:r w:rsidR="00DD7B6F" w:rsidRPr="009A1C2E">
        <w:rPr>
          <w:sz w:val="22"/>
        </w:rPr>
        <w:t>jarum(</w:t>
      </w:r>
      <w:proofErr w:type="gramEnd"/>
      <w:r w:rsidR="00DD7B6F" w:rsidRPr="009A1C2E">
        <w:rPr>
          <w:sz w:val="22"/>
        </w:rPr>
        <w:t>spike) dan juga kotak(box).</w:t>
      </w:r>
      <w:r w:rsidR="00A957F4" w:rsidRPr="009A1C2E">
        <w:rPr>
          <w:sz w:val="22"/>
        </w:rPr>
        <w:t xml:space="preserve"> </w:t>
      </w:r>
      <w:r w:rsidR="004F603B" w:rsidRPr="009A1C2E">
        <w:rPr>
          <w:sz w:val="22"/>
        </w:rPr>
        <w:t>Fon</w:t>
      </w:r>
      <w:r w:rsidR="00502902" w:rsidRPr="009A1C2E">
        <w:rPr>
          <w:sz w:val="22"/>
        </w:rPr>
        <w:t xml:space="preserve"> tidak boleh sampai terkena jarum, menabrak ataupun berlari di atasnya. Jika </w:t>
      </w:r>
      <w:r w:rsidR="004F603B" w:rsidRPr="009A1C2E">
        <w:rPr>
          <w:sz w:val="22"/>
        </w:rPr>
        <w:t>Fon</w:t>
      </w:r>
      <w:r w:rsidR="00502902" w:rsidRPr="009A1C2E">
        <w:rPr>
          <w:sz w:val="22"/>
        </w:rPr>
        <w:t xml:space="preserve"> menabrak jarum, baterainya </w:t>
      </w:r>
      <w:proofErr w:type="gramStart"/>
      <w:r w:rsidR="00502902" w:rsidRPr="009A1C2E">
        <w:rPr>
          <w:sz w:val="22"/>
        </w:rPr>
        <w:t>akan</w:t>
      </w:r>
      <w:proofErr w:type="gramEnd"/>
      <w:r w:rsidR="00502902" w:rsidRPr="009A1C2E">
        <w:rPr>
          <w:sz w:val="22"/>
        </w:rPr>
        <w:t xml:space="preserve"> bocor, sehingga dia akan mati kehabisan </w:t>
      </w:r>
      <w:r w:rsidR="008D0DC8" w:rsidRPr="009A1C2E">
        <w:rPr>
          <w:sz w:val="22"/>
        </w:rPr>
        <w:t>energi.</w:t>
      </w:r>
      <w:r w:rsidR="00DD3972" w:rsidRPr="009A1C2E">
        <w:rPr>
          <w:sz w:val="22"/>
        </w:rPr>
        <w:t xml:space="preserve"> </w:t>
      </w:r>
    </w:p>
    <w:p w:rsidR="00E50788" w:rsidRPr="009A1C2E" w:rsidRDefault="00E50788" w:rsidP="00E50788">
      <w:pPr>
        <w:keepNext/>
        <w:jc w:val="center"/>
      </w:pPr>
      <w:r w:rsidRPr="009A1C2E">
        <w:rPr>
          <w:noProof/>
          <w:sz w:val="22"/>
          <w:lang w:eastAsia="en-US"/>
        </w:rPr>
        <w:lastRenderedPageBreak/>
        <w:drawing>
          <wp:inline distT="0" distB="0" distL="0" distR="0" wp14:anchorId="1039D334" wp14:editId="15681E2D">
            <wp:extent cx="707054" cy="847518"/>
            <wp:effectExtent l="0" t="0" r="0" b="0"/>
            <wp:docPr id="6" name="Picture 6" descr="C:\Users\imaduddinalfikri\SkyDrive\Documents\Pengembangan Game\TPGSukses\TVRunner\TVRunner\Assets\TVRunner\Obstacle\game assets_du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duddinalfikri\SkyDrive\Documents\Pengembangan Game\TPGSukses\TVRunner\TVRunner\Assets\TVRunner\Obstacle\game assets_dur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714737" cy="856728"/>
                    </a:xfrm>
                    <a:prstGeom prst="rect">
                      <a:avLst/>
                    </a:prstGeom>
                    <a:noFill/>
                    <a:ln>
                      <a:noFill/>
                    </a:ln>
                  </pic:spPr>
                </pic:pic>
              </a:graphicData>
            </a:graphic>
          </wp:inline>
        </w:drawing>
      </w:r>
    </w:p>
    <w:p w:rsidR="00E50788" w:rsidRPr="009A1C2E" w:rsidRDefault="00E50788" w:rsidP="00E50788">
      <w:pPr>
        <w:pStyle w:val="Caption"/>
        <w:jc w:val="center"/>
        <w:rPr>
          <w:sz w:val="22"/>
        </w:rPr>
      </w:pPr>
      <w:r w:rsidRPr="009A1C2E">
        <w:t xml:space="preserve">Gambar </w:t>
      </w:r>
      <w:fldSimple w:instr=" SEQ Gambar \* ARABIC ">
        <w:r w:rsidR="0089759C">
          <w:rPr>
            <w:noProof/>
          </w:rPr>
          <w:t>7</w:t>
        </w:r>
      </w:fldSimple>
      <w:r w:rsidRPr="009A1C2E">
        <w:t>. Jarum (spike).</w:t>
      </w:r>
    </w:p>
    <w:p w:rsidR="00D96B54" w:rsidRPr="009A1C2E" w:rsidRDefault="00DD3972" w:rsidP="00D96B54">
      <w:pPr>
        <w:rPr>
          <w:sz w:val="22"/>
        </w:rPr>
      </w:pPr>
      <w:r w:rsidRPr="009A1C2E">
        <w:rPr>
          <w:sz w:val="22"/>
        </w:rPr>
        <w:t xml:space="preserve">Untuk kotak, </w:t>
      </w:r>
      <w:r w:rsidR="004F603B" w:rsidRPr="009A1C2E">
        <w:rPr>
          <w:sz w:val="22"/>
        </w:rPr>
        <w:t>Fon</w:t>
      </w:r>
      <w:r w:rsidRPr="009A1C2E">
        <w:rPr>
          <w:sz w:val="22"/>
        </w:rPr>
        <w:t xml:space="preserve"> boleh berlari di atas kotak, tetapi tidak boleh menabrak kotak. Jika </w:t>
      </w:r>
      <w:r w:rsidR="004F603B" w:rsidRPr="009A1C2E">
        <w:rPr>
          <w:sz w:val="22"/>
        </w:rPr>
        <w:t>Fon</w:t>
      </w:r>
      <w:r w:rsidRPr="009A1C2E">
        <w:rPr>
          <w:sz w:val="22"/>
        </w:rPr>
        <w:t xml:space="preserve"> menabrak kotak, dia juga </w:t>
      </w:r>
      <w:proofErr w:type="gramStart"/>
      <w:r w:rsidRPr="009A1C2E">
        <w:rPr>
          <w:sz w:val="22"/>
        </w:rPr>
        <w:t>akan</w:t>
      </w:r>
      <w:proofErr w:type="gramEnd"/>
      <w:r w:rsidRPr="009A1C2E">
        <w:rPr>
          <w:sz w:val="22"/>
        </w:rPr>
        <w:t xml:space="preserve"> mati. </w:t>
      </w:r>
    </w:p>
    <w:p w:rsidR="00E50788" w:rsidRPr="009A1C2E" w:rsidRDefault="00E50788" w:rsidP="00E50788">
      <w:pPr>
        <w:keepNext/>
        <w:jc w:val="center"/>
      </w:pPr>
      <w:r w:rsidRPr="009A1C2E">
        <w:rPr>
          <w:noProof/>
          <w:sz w:val="22"/>
          <w:lang w:eastAsia="en-US"/>
        </w:rPr>
        <w:drawing>
          <wp:inline distT="0" distB="0" distL="0" distR="0" wp14:anchorId="1FA3217D" wp14:editId="50486AC3">
            <wp:extent cx="1029505" cy="810883"/>
            <wp:effectExtent l="0" t="0" r="0" b="8890"/>
            <wp:docPr id="7" name="Picture 7" descr="C:\Users\imaduddinalfikri\SkyDrive\Documents\Pengembangan Game\TPGSukses\TVRunner\TVRunner\Assets\TVRunner\Obstacle\game assets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duddinalfikri\SkyDrive\Documents\Pengembangan Game\TPGSukses\TVRunner\TVRunner\Assets\TVRunner\Obstacle\game assets_box.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9538" b="9796"/>
                    <a:stretch/>
                  </pic:blipFill>
                  <pic:spPr bwMode="auto">
                    <a:xfrm>
                      <a:off x="0" y="0"/>
                      <a:ext cx="1067679" cy="840951"/>
                    </a:xfrm>
                    <a:prstGeom prst="rect">
                      <a:avLst/>
                    </a:prstGeom>
                    <a:noFill/>
                    <a:ln>
                      <a:noFill/>
                    </a:ln>
                    <a:extLst>
                      <a:ext uri="{53640926-AAD7-44D8-BBD7-CCE9431645EC}">
                        <a14:shadowObscured xmlns:a14="http://schemas.microsoft.com/office/drawing/2010/main"/>
                      </a:ext>
                    </a:extLst>
                  </pic:spPr>
                </pic:pic>
              </a:graphicData>
            </a:graphic>
          </wp:inline>
        </w:drawing>
      </w:r>
    </w:p>
    <w:p w:rsidR="00E50788" w:rsidRPr="009A1C2E" w:rsidRDefault="00E50788" w:rsidP="00E50788">
      <w:pPr>
        <w:pStyle w:val="Caption"/>
        <w:jc w:val="center"/>
        <w:rPr>
          <w:sz w:val="22"/>
        </w:rPr>
      </w:pPr>
      <w:r w:rsidRPr="009A1C2E">
        <w:t xml:space="preserve">Gambar </w:t>
      </w:r>
      <w:fldSimple w:instr=" SEQ Gambar \* ARABIC ">
        <w:r w:rsidR="0089759C">
          <w:rPr>
            <w:noProof/>
          </w:rPr>
          <w:t>8</w:t>
        </w:r>
      </w:fldSimple>
      <w:r w:rsidRPr="009A1C2E">
        <w:t>. Kotak (box).</w:t>
      </w:r>
    </w:p>
    <w:p w:rsidR="00C94304" w:rsidRPr="009A1C2E" w:rsidRDefault="00595787" w:rsidP="00906BD9">
      <w:pPr>
        <w:rPr>
          <w:sz w:val="22"/>
        </w:rPr>
      </w:pPr>
      <w:r w:rsidRPr="009A1C2E">
        <w:rPr>
          <w:sz w:val="22"/>
        </w:rPr>
        <w:t>Selain ada r</w:t>
      </w:r>
      <w:r w:rsidR="002D2A53" w:rsidRPr="009A1C2E">
        <w:rPr>
          <w:sz w:val="22"/>
        </w:rPr>
        <w:t xml:space="preserve">intangan-rintangan tersebut, </w:t>
      </w:r>
      <w:r w:rsidR="004F603B" w:rsidRPr="009A1C2E">
        <w:rPr>
          <w:sz w:val="22"/>
        </w:rPr>
        <w:t>Fon</w:t>
      </w:r>
      <w:r w:rsidR="002D2A53" w:rsidRPr="009A1C2E">
        <w:rPr>
          <w:sz w:val="22"/>
        </w:rPr>
        <w:t xml:space="preserve"> juga mempunyai baterai yang berisi energi hidupnya.</w:t>
      </w:r>
      <w:r w:rsidR="00E50788" w:rsidRPr="009A1C2E">
        <w:rPr>
          <w:sz w:val="22"/>
        </w:rPr>
        <w:t xml:space="preserve"> Energi di dalam baterai </w:t>
      </w:r>
      <w:r w:rsidR="004F603B" w:rsidRPr="009A1C2E">
        <w:rPr>
          <w:sz w:val="22"/>
        </w:rPr>
        <w:t>Fon</w:t>
      </w:r>
      <w:r w:rsidR="00E50788" w:rsidRPr="009A1C2E">
        <w:rPr>
          <w:sz w:val="22"/>
        </w:rPr>
        <w:t xml:space="preserve"> pasti tidak </w:t>
      </w:r>
      <w:proofErr w:type="gramStart"/>
      <w:r w:rsidR="00E50788" w:rsidRPr="009A1C2E">
        <w:rPr>
          <w:sz w:val="22"/>
        </w:rPr>
        <w:t>akan</w:t>
      </w:r>
      <w:proofErr w:type="gramEnd"/>
      <w:r w:rsidR="00E50788" w:rsidRPr="009A1C2E">
        <w:rPr>
          <w:sz w:val="22"/>
        </w:rPr>
        <w:t xml:space="preserve"> cukup untuk berlari hingga mencapai portal. </w:t>
      </w:r>
    </w:p>
    <w:p w:rsidR="00C94304" w:rsidRPr="009A1C2E" w:rsidRDefault="00C94304" w:rsidP="00C94304">
      <w:pPr>
        <w:keepNext/>
        <w:jc w:val="center"/>
      </w:pPr>
      <w:r w:rsidRPr="009A1C2E">
        <w:rPr>
          <w:noProof/>
          <w:lang w:eastAsia="en-US"/>
        </w:rPr>
        <w:drawing>
          <wp:inline distT="0" distB="0" distL="0" distR="0">
            <wp:extent cx="1725438" cy="197230"/>
            <wp:effectExtent l="0" t="0" r="0" b="0"/>
            <wp:docPr id="9" name="Picture 9" descr="C:\Users\imaduddinalfikri\SkyDrive\Documents\Pengembangan Game\TPGSukses\TVRunner\TVRunner\Assets\TVRunner\Battery\healthbar_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duddinalfikri\SkyDrive\Documents\Pengembangan Game\TPGSukses\TVRunner\TVRunner\Assets\TVRunner\Battery\healthbar_proposa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452" cy="224094"/>
                    </a:xfrm>
                    <a:prstGeom prst="rect">
                      <a:avLst/>
                    </a:prstGeom>
                    <a:noFill/>
                    <a:ln>
                      <a:noFill/>
                    </a:ln>
                  </pic:spPr>
                </pic:pic>
              </a:graphicData>
            </a:graphic>
          </wp:inline>
        </w:drawing>
      </w:r>
    </w:p>
    <w:p w:rsidR="00C94304" w:rsidRPr="009A1C2E" w:rsidRDefault="00C94304" w:rsidP="00C94304">
      <w:pPr>
        <w:pStyle w:val="Caption"/>
        <w:jc w:val="center"/>
        <w:rPr>
          <w:sz w:val="22"/>
        </w:rPr>
      </w:pPr>
      <w:r w:rsidRPr="009A1C2E">
        <w:t xml:space="preserve">Gambar </w:t>
      </w:r>
      <w:fldSimple w:instr=" SEQ Gambar \* ARABIC ">
        <w:r w:rsidR="0089759C">
          <w:rPr>
            <w:noProof/>
          </w:rPr>
          <w:t>9</w:t>
        </w:r>
      </w:fldSimple>
      <w:r w:rsidRPr="009A1C2E">
        <w:t>. Energy bar</w:t>
      </w:r>
    </w:p>
    <w:p w:rsidR="0001028A" w:rsidRPr="009A1C2E" w:rsidRDefault="00E50788" w:rsidP="00906BD9">
      <w:pPr>
        <w:rPr>
          <w:sz w:val="22"/>
        </w:rPr>
      </w:pPr>
      <w:r w:rsidRPr="009A1C2E">
        <w:rPr>
          <w:sz w:val="22"/>
        </w:rPr>
        <w:t>Oleh karena itu</w:t>
      </w:r>
      <w:r w:rsidR="00470DF9" w:rsidRPr="009A1C2E">
        <w:rPr>
          <w:sz w:val="22"/>
        </w:rPr>
        <w:t xml:space="preserve">, </w:t>
      </w:r>
      <w:r w:rsidR="004F603B" w:rsidRPr="009A1C2E">
        <w:rPr>
          <w:sz w:val="22"/>
        </w:rPr>
        <w:t>Fon</w:t>
      </w:r>
      <w:r w:rsidR="00470DF9" w:rsidRPr="009A1C2E">
        <w:rPr>
          <w:sz w:val="22"/>
        </w:rPr>
        <w:t xml:space="preserve"> harus mengambil baterai-baterai cadangan yang dapat ditemukan selama perjalanan.</w:t>
      </w:r>
      <w:r w:rsidR="00F72F1A" w:rsidRPr="009A1C2E">
        <w:rPr>
          <w:sz w:val="22"/>
        </w:rPr>
        <w:t xml:space="preserve"> Tetapi dalam pengambilan baterai, </w:t>
      </w:r>
      <w:r w:rsidR="004F603B" w:rsidRPr="009A1C2E">
        <w:rPr>
          <w:sz w:val="22"/>
        </w:rPr>
        <w:t>Fon</w:t>
      </w:r>
      <w:r w:rsidR="00F72F1A" w:rsidRPr="009A1C2E">
        <w:rPr>
          <w:sz w:val="22"/>
        </w:rPr>
        <w:t xml:space="preserve"> tidak boleh sembarangan. </w:t>
      </w:r>
      <w:r w:rsidR="004F603B" w:rsidRPr="009A1C2E">
        <w:rPr>
          <w:sz w:val="22"/>
        </w:rPr>
        <w:t>Fon</w:t>
      </w:r>
      <w:r w:rsidR="00F72F1A" w:rsidRPr="009A1C2E">
        <w:rPr>
          <w:sz w:val="22"/>
        </w:rPr>
        <w:t xml:space="preserve"> harus mengambil baterai yang memiliki voltase </w:t>
      </w:r>
      <w:proofErr w:type="gramStart"/>
      <w:r w:rsidR="00F72F1A" w:rsidRPr="009A1C2E">
        <w:rPr>
          <w:sz w:val="22"/>
        </w:rPr>
        <w:t>sama</w:t>
      </w:r>
      <w:proofErr w:type="gramEnd"/>
      <w:r w:rsidR="00F72F1A" w:rsidRPr="009A1C2E">
        <w:rPr>
          <w:sz w:val="22"/>
        </w:rPr>
        <w:t xml:space="preserve"> dengan dirinya. </w:t>
      </w:r>
      <w:r w:rsidR="00FC55D6" w:rsidRPr="009A1C2E">
        <w:rPr>
          <w:sz w:val="22"/>
        </w:rPr>
        <w:t xml:space="preserve">Jumlah energi yang dimiliki oleh </w:t>
      </w:r>
      <w:r w:rsidR="004F603B" w:rsidRPr="009A1C2E">
        <w:rPr>
          <w:sz w:val="22"/>
        </w:rPr>
        <w:t>Fon</w:t>
      </w:r>
      <w:r w:rsidR="00FC55D6" w:rsidRPr="009A1C2E">
        <w:rPr>
          <w:sz w:val="22"/>
        </w:rPr>
        <w:t xml:space="preserve"> direpresentasikan dalam healthbar</w:t>
      </w:r>
      <w:r w:rsidR="003A012F" w:rsidRPr="009A1C2E">
        <w:rPr>
          <w:sz w:val="22"/>
        </w:rPr>
        <w:t xml:space="preserve">, jika energi pada healthbar habis, maka </w:t>
      </w:r>
      <w:r w:rsidR="004F603B" w:rsidRPr="009A1C2E">
        <w:rPr>
          <w:sz w:val="22"/>
        </w:rPr>
        <w:t>Fon</w:t>
      </w:r>
      <w:r w:rsidR="003A012F" w:rsidRPr="009A1C2E">
        <w:rPr>
          <w:sz w:val="22"/>
        </w:rPr>
        <w:t xml:space="preserve"> </w:t>
      </w:r>
      <w:proofErr w:type="gramStart"/>
      <w:r w:rsidR="003A012F" w:rsidRPr="009A1C2E">
        <w:rPr>
          <w:sz w:val="22"/>
        </w:rPr>
        <w:t>akan</w:t>
      </w:r>
      <w:proofErr w:type="gramEnd"/>
      <w:r w:rsidR="003A012F" w:rsidRPr="009A1C2E">
        <w:rPr>
          <w:sz w:val="22"/>
        </w:rPr>
        <w:t xml:space="preserve"> mati dan akan gameover</w:t>
      </w:r>
      <w:r w:rsidR="00FC55D6" w:rsidRPr="009A1C2E">
        <w:rPr>
          <w:sz w:val="22"/>
        </w:rPr>
        <w:t xml:space="preserve">. </w:t>
      </w:r>
    </w:p>
    <w:p w:rsidR="0001028A" w:rsidRPr="009A1C2E" w:rsidRDefault="0001028A" w:rsidP="0001028A">
      <w:pPr>
        <w:keepNext/>
        <w:jc w:val="center"/>
      </w:pPr>
      <w:r w:rsidRPr="009A1C2E">
        <w:rPr>
          <w:noProof/>
          <w:lang w:eastAsia="en-US"/>
        </w:rPr>
        <w:drawing>
          <wp:inline distT="0" distB="0" distL="0" distR="0" wp14:anchorId="16D16EA0" wp14:editId="7B8DB07C">
            <wp:extent cx="957532" cy="1605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87" t="65059" r="71843" b="15056"/>
                    <a:stretch/>
                  </pic:blipFill>
                  <pic:spPr bwMode="auto">
                    <a:xfrm>
                      <a:off x="0" y="0"/>
                      <a:ext cx="966629" cy="1620291"/>
                    </a:xfrm>
                    <a:prstGeom prst="rect">
                      <a:avLst/>
                    </a:prstGeom>
                    <a:ln>
                      <a:noFill/>
                    </a:ln>
                    <a:extLst>
                      <a:ext uri="{53640926-AAD7-44D8-BBD7-CCE9431645EC}">
                        <a14:shadowObscured xmlns:a14="http://schemas.microsoft.com/office/drawing/2010/main"/>
                      </a:ext>
                    </a:extLst>
                  </pic:spPr>
                </pic:pic>
              </a:graphicData>
            </a:graphic>
          </wp:inline>
        </w:drawing>
      </w:r>
    </w:p>
    <w:p w:rsidR="00170983" w:rsidRPr="009A1C2E" w:rsidRDefault="0001028A" w:rsidP="0001028A">
      <w:pPr>
        <w:pStyle w:val="Caption"/>
        <w:jc w:val="center"/>
        <w:rPr>
          <w:sz w:val="22"/>
        </w:rPr>
      </w:pPr>
      <w:r w:rsidRPr="009A1C2E">
        <w:t xml:space="preserve">Gambar </w:t>
      </w:r>
      <w:fldSimple w:instr=" SEQ Gambar \* ARABIC ">
        <w:r w:rsidR="0089759C">
          <w:rPr>
            <w:noProof/>
          </w:rPr>
          <w:t>10</w:t>
        </w:r>
      </w:fldSimple>
      <w:r w:rsidRPr="009A1C2E">
        <w:t xml:space="preserve">. </w:t>
      </w:r>
      <w:r w:rsidR="004F603B" w:rsidRPr="009A1C2E">
        <w:t>Fon</w:t>
      </w:r>
      <w:r w:rsidRPr="009A1C2E">
        <w:t xml:space="preserve"> dengan voltase ditampilkan pada layar.</w:t>
      </w:r>
    </w:p>
    <w:p w:rsidR="0001028A" w:rsidRPr="009A1C2E" w:rsidRDefault="00F72F1A" w:rsidP="00906BD9">
      <w:pPr>
        <w:rPr>
          <w:sz w:val="22"/>
        </w:rPr>
      </w:pPr>
      <w:r w:rsidRPr="009A1C2E">
        <w:rPr>
          <w:sz w:val="22"/>
        </w:rPr>
        <w:t xml:space="preserve">Pada layar dari </w:t>
      </w:r>
      <w:r w:rsidR="004F603B" w:rsidRPr="009A1C2E">
        <w:rPr>
          <w:sz w:val="22"/>
        </w:rPr>
        <w:t>Fon</w:t>
      </w:r>
      <w:r w:rsidRPr="009A1C2E">
        <w:rPr>
          <w:sz w:val="22"/>
        </w:rPr>
        <w:t xml:space="preserve"> </w:t>
      </w:r>
      <w:proofErr w:type="gramStart"/>
      <w:r w:rsidRPr="009A1C2E">
        <w:rPr>
          <w:sz w:val="22"/>
        </w:rPr>
        <w:t>akan</w:t>
      </w:r>
      <w:proofErr w:type="gramEnd"/>
      <w:r w:rsidRPr="009A1C2E">
        <w:rPr>
          <w:sz w:val="22"/>
        </w:rPr>
        <w:t xml:space="preserve"> ditampilkan voltase baterai miliknya, sedangkan pada baterainya, voltase ditampilkan dalam bentuk operasi.</w:t>
      </w:r>
      <w:r w:rsidR="008D6F9E" w:rsidRPr="009A1C2E">
        <w:rPr>
          <w:sz w:val="22"/>
        </w:rPr>
        <w:t xml:space="preserve"> Baterai cadangan </w:t>
      </w:r>
      <w:r w:rsidR="0062205E" w:rsidRPr="009A1C2E">
        <w:rPr>
          <w:sz w:val="22"/>
        </w:rPr>
        <w:t xml:space="preserve">yang bernilai salah dan benar </w:t>
      </w:r>
      <w:r w:rsidR="008D6F9E" w:rsidRPr="009A1C2E">
        <w:rPr>
          <w:sz w:val="22"/>
        </w:rPr>
        <w:t xml:space="preserve">pada perjalanan </w:t>
      </w:r>
      <w:proofErr w:type="gramStart"/>
      <w:r w:rsidR="008D6F9E" w:rsidRPr="009A1C2E">
        <w:rPr>
          <w:sz w:val="22"/>
        </w:rPr>
        <w:t>akan</w:t>
      </w:r>
      <w:proofErr w:type="gramEnd"/>
      <w:r w:rsidR="008D6F9E" w:rsidRPr="009A1C2E">
        <w:rPr>
          <w:sz w:val="22"/>
        </w:rPr>
        <w:t xml:space="preserve"> muncul </w:t>
      </w:r>
      <w:r w:rsidR="0062205E" w:rsidRPr="009A1C2E">
        <w:rPr>
          <w:sz w:val="22"/>
        </w:rPr>
        <w:t>secara random</w:t>
      </w:r>
      <w:r w:rsidR="008D6F9E" w:rsidRPr="009A1C2E">
        <w:rPr>
          <w:sz w:val="22"/>
        </w:rPr>
        <w:t>.</w:t>
      </w:r>
    </w:p>
    <w:p w:rsidR="0001028A" w:rsidRPr="009A1C2E" w:rsidRDefault="0001028A" w:rsidP="0001028A">
      <w:pPr>
        <w:keepNext/>
        <w:jc w:val="center"/>
      </w:pPr>
      <w:r w:rsidRPr="009A1C2E">
        <w:rPr>
          <w:noProof/>
          <w:lang w:eastAsia="en-US"/>
        </w:rPr>
        <w:lastRenderedPageBreak/>
        <w:drawing>
          <wp:inline distT="0" distB="0" distL="0" distR="0" wp14:anchorId="5FD7B594" wp14:editId="715DE779">
            <wp:extent cx="1233577" cy="893277"/>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508" t="48020" r="41073" b="41136"/>
                    <a:stretch/>
                  </pic:blipFill>
                  <pic:spPr bwMode="auto">
                    <a:xfrm>
                      <a:off x="0" y="0"/>
                      <a:ext cx="1259587" cy="912112"/>
                    </a:xfrm>
                    <a:prstGeom prst="rect">
                      <a:avLst/>
                    </a:prstGeom>
                    <a:ln>
                      <a:noFill/>
                    </a:ln>
                    <a:extLst>
                      <a:ext uri="{53640926-AAD7-44D8-BBD7-CCE9431645EC}">
                        <a14:shadowObscured xmlns:a14="http://schemas.microsoft.com/office/drawing/2010/main"/>
                      </a:ext>
                    </a:extLst>
                  </pic:spPr>
                </pic:pic>
              </a:graphicData>
            </a:graphic>
          </wp:inline>
        </w:drawing>
      </w:r>
    </w:p>
    <w:p w:rsidR="0001028A" w:rsidRPr="009A1C2E" w:rsidRDefault="0001028A" w:rsidP="0001028A">
      <w:pPr>
        <w:pStyle w:val="Caption"/>
        <w:jc w:val="center"/>
        <w:rPr>
          <w:sz w:val="22"/>
        </w:rPr>
      </w:pPr>
      <w:r w:rsidRPr="009A1C2E">
        <w:t xml:space="preserve">Gambar </w:t>
      </w:r>
      <w:fldSimple w:instr=" SEQ Gambar \* ARABIC ">
        <w:r w:rsidR="0089759C">
          <w:rPr>
            <w:noProof/>
          </w:rPr>
          <w:t>11</w:t>
        </w:r>
      </w:fldSimple>
      <w:r w:rsidRPr="009A1C2E">
        <w:t>. Baterai dengan voltase.</w:t>
      </w:r>
    </w:p>
    <w:p w:rsidR="00AB0AF7" w:rsidRPr="009A1C2E" w:rsidRDefault="00AB0AF7" w:rsidP="00906BD9">
      <w:pPr>
        <w:rPr>
          <w:sz w:val="22"/>
        </w:rPr>
      </w:pPr>
    </w:p>
    <w:p w:rsidR="000D51E9" w:rsidRPr="009A1C2E" w:rsidRDefault="00651E94" w:rsidP="00884E44">
      <w:pPr>
        <w:pStyle w:val="Heading1"/>
        <w:rPr>
          <w:rFonts w:asciiTheme="minorHAnsi" w:hAnsiTheme="minorHAnsi"/>
        </w:rPr>
      </w:pPr>
      <w:bookmarkStart w:id="10" w:name="_Toc423682827"/>
      <w:r>
        <w:rPr>
          <w:rFonts w:asciiTheme="minorHAnsi" w:hAnsiTheme="minorHAnsi"/>
        </w:rPr>
        <w:pict>
          <v:shape id="Picture 106" o:spid="_x0000_i1037" type="#_x0000_t75" style="width:23.25pt;height:23.25pt;visibility:visible;mso-wrap-style:square">
            <v:imagedata r:id="rId12" o:title="icon-09"/>
          </v:shape>
        </w:pict>
      </w:r>
      <w:r w:rsidR="00DB2846" w:rsidRPr="009A1C2E">
        <w:rPr>
          <w:rFonts w:asciiTheme="minorHAnsi" w:hAnsiTheme="minorHAnsi"/>
        </w:rPr>
        <w:t xml:space="preserve"> </w:t>
      </w:r>
      <w:r w:rsidR="000D51E9" w:rsidRPr="009A1C2E">
        <w:rPr>
          <w:rFonts w:asciiTheme="minorHAnsi" w:hAnsiTheme="minorHAnsi"/>
        </w:rPr>
        <w:t>Game Mechanic</w:t>
      </w:r>
      <w:bookmarkEnd w:id="10"/>
    </w:p>
    <w:p w:rsidR="00884E44" w:rsidRPr="009A1C2E" w:rsidRDefault="00884E44" w:rsidP="0016415F">
      <w:pPr>
        <w:pStyle w:val="Heading2"/>
        <w:tabs>
          <w:tab w:val="center" w:pos="4680"/>
        </w:tabs>
      </w:pPr>
      <w:bookmarkStart w:id="11" w:name="_Toc423682828"/>
      <w:r w:rsidRPr="009A1C2E">
        <w:t>Instant Death</w:t>
      </w:r>
      <w:bookmarkEnd w:id="11"/>
      <w:r w:rsidR="0016415F" w:rsidRPr="009A1C2E">
        <w:tab/>
      </w:r>
    </w:p>
    <w:p w:rsidR="00884E44" w:rsidRPr="009A1C2E" w:rsidRDefault="00884E44" w:rsidP="00884E44">
      <w:pPr>
        <w:rPr>
          <w:sz w:val="22"/>
        </w:rPr>
      </w:pPr>
      <w:r w:rsidRPr="009A1C2E">
        <w:rPr>
          <w:sz w:val="22"/>
        </w:rPr>
        <w:t>Jika pemain menabrak box atau spike dan juga menginjak spike, maka karakter langsung mati (gameover)</w:t>
      </w:r>
      <w:r w:rsidR="00167A04" w:rsidRPr="009A1C2E">
        <w:rPr>
          <w:sz w:val="22"/>
        </w:rPr>
        <w:t>.</w:t>
      </w:r>
    </w:p>
    <w:p w:rsidR="00884E44" w:rsidRPr="009A1C2E" w:rsidRDefault="00884E44">
      <w:pPr>
        <w:pStyle w:val="Heading2"/>
      </w:pPr>
      <w:bookmarkStart w:id="12" w:name="_Toc423682829"/>
      <w:r w:rsidRPr="009A1C2E">
        <w:t>Levels</w:t>
      </w:r>
      <w:bookmarkEnd w:id="12"/>
    </w:p>
    <w:p w:rsidR="00831C46" w:rsidRPr="009A1C2E" w:rsidRDefault="00831C46" w:rsidP="00831C46">
      <w:pPr>
        <w:rPr>
          <w:sz w:val="22"/>
        </w:rPr>
      </w:pPr>
      <w:r w:rsidRPr="009A1C2E">
        <w:rPr>
          <w:sz w:val="22"/>
        </w:rPr>
        <w:t>Game ini berbasis level (stage)</w:t>
      </w:r>
      <w:r w:rsidR="00D458D7" w:rsidRPr="009A1C2E">
        <w:rPr>
          <w:sz w:val="22"/>
        </w:rPr>
        <w:t>, setiap level memiliki tingkat kesulitan yang berbeda-beda untuk meningkatkan keseruan dari game.</w:t>
      </w:r>
    </w:p>
    <w:p w:rsidR="00884E44" w:rsidRPr="009A1C2E" w:rsidRDefault="00884E44">
      <w:pPr>
        <w:pStyle w:val="Heading2"/>
      </w:pPr>
      <w:bookmarkStart w:id="13" w:name="_Toc423682830"/>
      <w:r w:rsidRPr="009A1C2E">
        <w:t>Simple Control</w:t>
      </w:r>
      <w:bookmarkEnd w:id="13"/>
    </w:p>
    <w:p w:rsidR="00F83181" w:rsidRPr="009A1C2E" w:rsidRDefault="00F83181" w:rsidP="00F83181">
      <w:pPr>
        <w:rPr>
          <w:sz w:val="22"/>
        </w:rPr>
      </w:pPr>
      <w:r w:rsidRPr="009A1C2E">
        <w:rPr>
          <w:sz w:val="22"/>
        </w:rPr>
        <w:t>Kontrol yang digunakan dalam memainkan game ini hanya satu, yaitu “tap” pada android dan “space” pada desktop.</w:t>
      </w:r>
    </w:p>
    <w:p w:rsidR="00884E44" w:rsidRPr="009A1C2E" w:rsidRDefault="00884E44">
      <w:pPr>
        <w:pStyle w:val="Heading2"/>
      </w:pPr>
      <w:bookmarkStart w:id="14" w:name="_Toc423682831"/>
      <w:r w:rsidRPr="009A1C2E">
        <w:t>Goals</w:t>
      </w:r>
      <w:bookmarkEnd w:id="14"/>
    </w:p>
    <w:p w:rsidR="00A2122A" w:rsidRPr="009A1C2E" w:rsidRDefault="00A2122A" w:rsidP="00A2122A">
      <w:pPr>
        <w:rPr>
          <w:sz w:val="22"/>
        </w:rPr>
      </w:pPr>
      <w:r w:rsidRPr="009A1C2E">
        <w:rPr>
          <w:sz w:val="22"/>
        </w:rPr>
        <w:t>Goal dalam game ini adalah mencapai portal.</w:t>
      </w:r>
    </w:p>
    <w:p w:rsidR="00884E44" w:rsidRPr="009A1C2E" w:rsidRDefault="00884E44">
      <w:pPr>
        <w:pStyle w:val="Heading2"/>
      </w:pPr>
      <w:bookmarkStart w:id="15" w:name="_Toc423682832"/>
      <w:r w:rsidRPr="009A1C2E">
        <w:t>Points</w:t>
      </w:r>
      <w:bookmarkEnd w:id="15"/>
    </w:p>
    <w:p w:rsidR="009B02C4" w:rsidRPr="009A1C2E" w:rsidRDefault="00D7649B" w:rsidP="009B02C4">
      <w:pPr>
        <w:rPr>
          <w:sz w:val="22"/>
        </w:rPr>
      </w:pPr>
      <w:r w:rsidRPr="009A1C2E">
        <w:rPr>
          <w:sz w:val="22"/>
        </w:rPr>
        <w:t xml:space="preserve">Dalam game ini </w:t>
      </w:r>
      <w:proofErr w:type="gramStart"/>
      <w:r w:rsidRPr="009A1C2E">
        <w:rPr>
          <w:sz w:val="22"/>
        </w:rPr>
        <w:t>akan</w:t>
      </w:r>
      <w:proofErr w:type="gramEnd"/>
      <w:r w:rsidRPr="009A1C2E">
        <w:rPr>
          <w:sz w:val="22"/>
        </w:rPr>
        <w:t xml:space="preserve"> dihitung poin pemain, poin tidak akan terlihat secara kasat mata oleh pemain. Tetapi, pada range poin tertentu yang dicapai tiap stage, </w:t>
      </w:r>
      <w:proofErr w:type="gramStart"/>
      <w:r w:rsidRPr="009A1C2E">
        <w:rPr>
          <w:sz w:val="22"/>
        </w:rPr>
        <w:t>akan</w:t>
      </w:r>
      <w:proofErr w:type="gramEnd"/>
      <w:r w:rsidRPr="009A1C2E">
        <w:rPr>
          <w:sz w:val="22"/>
        </w:rPr>
        <w:t xml:space="preserve"> mendapatkan “star” pada level tersebut. Tertapat tiga tingkatan “star” yaitu 1, 2, </w:t>
      </w:r>
      <w:r w:rsidR="00A87729" w:rsidRPr="009A1C2E">
        <w:rPr>
          <w:sz w:val="22"/>
        </w:rPr>
        <w:t xml:space="preserve">dan </w:t>
      </w:r>
      <w:r w:rsidRPr="009A1C2E">
        <w:rPr>
          <w:sz w:val="22"/>
        </w:rPr>
        <w:t>3.</w:t>
      </w:r>
      <w:r w:rsidR="00781D1E" w:rsidRPr="009A1C2E">
        <w:rPr>
          <w:sz w:val="22"/>
        </w:rPr>
        <w:t xml:space="preserve"> Penghitungan poin ditentukan dari berapa baterai benar dan salah yang diambil.</w:t>
      </w:r>
    </w:p>
    <w:p w:rsidR="00DC381C" w:rsidRPr="009A1C2E" w:rsidRDefault="00651E94">
      <w:pPr>
        <w:pStyle w:val="Heading1"/>
        <w:rPr>
          <w:rFonts w:asciiTheme="minorHAnsi" w:hAnsiTheme="minorHAnsi"/>
        </w:rPr>
      </w:pPr>
      <w:bookmarkStart w:id="16" w:name="_Toc423682833"/>
      <w:r>
        <w:rPr>
          <w:rFonts w:asciiTheme="minorHAnsi" w:hAnsiTheme="minorHAnsi"/>
        </w:rPr>
        <w:pict>
          <v:shape id="Picture 65" o:spid="_x0000_i1038" type="#_x0000_t75" style="width:23.25pt;height:23.25pt;visibility:visible;mso-wrap-style:square">
            <v:imagedata r:id="rId12" o:title="icon-09"/>
          </v:shape>
        </w:pict>
      </w:r>
      <w:r w:rsidR="00362E2A" w:rsidRPr="009A1C2E">
        <w:rPr>
          <w:rFonts w:asciiTheme="minorHAnsi" w:hAnsiTheme="minorHAnsi"/>
        </w:rPr>
        <w:t xml:space="preserve"> </w:t>
      </w:r>
      <w:r w:rsidR="00DC381C" w:rsidRPr="009A1C2E">
        <w:rPr>
          <w:rFonts w:asciiTheme="minorHAnsi" w:hAnsiTheme="minorHAnsi"/>
        </w:rPr>
        <w:t>Art</w:t>
      </w:r>
      <w:bookmarkEnd w:id="16"/>
    </w:p>
    <w:p w:rsidR="00906BD9" w:rsidRPr="009A1C2E" w:rsidRDefault="00FE15BA" w:rsidP="00906BD9">
      <w:pPr>
        <w:rPr>
          <w:sz w:val="22"/>
        </w:rPr>
      </w:pPr>
      <w:r w:rsidRPr="009A1C2E">
        <w:rPr>
          <w:sz w:val="22"/>
        </w:rPr>
        <w:t>Semua a</w:t>
      </w:r>
      <w:r w:rsidR="000F7083" w:rsidRPr="009A1C2E">
        <w:rPr>
          <w:sz w:val="22"/>
        </w:rPr>
        <w:t>sset gambar yang kami bawakan</w:t>
      </w:r>
      <w:r w:rsidR="00523396" w:rsidRPr="009A1C2E">
        <w:rPr>
          <w:sz w:val="22"/>
        </w:rPr>
        <w:t xml:space="preserve"> didesain sendiri oleh anggota </w:t>
      </w:r>
      <w:proofErr w:type="gramStart"/>
      <w:r w:rsidR="00523396" w:rsidRPr="009A1C2E">
        <w:rPr>
          <w:sz w:val="22"/>
        </w:rPr>
        <w:t>tim</w:t>
      </w:r>
      <w:proofErr w:type="gramEnd"/>
      <w:r w:rsidR="00523396" w:rsidRPr="009A1C2E">
        <w:rPr>
          <w:sz w:val="22"/>
        </w:rPr>
        <w:t xml:space="preserve"> kami.</w:t>
      </w:r>
    </w:p>
    <w:p w:rsidR="00906BD9" w:rsidRPr="009A1C2E" w:rsidRDefault="00651E94">
      <w:pPr>
        <w:pStyle w:val="Heading1"/>
        <w:rPr>
          <w:rFonts w:asciiTheme="minorHAnsi" w:hAnsiTheme="minorHAnsi"/>
        </w:rPr>
      </w:pPr>
      <w:bookmarkStart w:id="17" w:name="_Toc423682834"/>
      <w:r>
        <w:rPr>
          <w:rFonts w:asciiTheme="minorHAnsi" w:hAnsiTheme="minorHAnsi"/>
        </w:rPr>
        <w:lastRenderedPageBreak/>
        <w:pict>
          <v:shape id="Picture 66" o:spid="_x0000_i1039" type="#_x0000_t75" style="width:23.25pt;height:23.25pt;visibility:visible;mso-wrap-style:square">
            <v:imagedata r:id="rId12" o:title="icon-09"/>
          </v:shape>
        </w:pict>
      </w:r>
      <w:r w:rsidR="00362E2A" w:rsidRPr="009A1C2E">
        <w:rPr>
          <w:rFonts w:asciiTheme="minorHAnsi" w:hAnsiTheme="minorHAnsi"/>
        </w:rPr>
        <w:t xml:space="preserve"> </w:t>
      </w:r>
      <w:r w:rsidR="00906BD9" w:rsidRPr="009A1C2E">
        <w:rPr>
          <w:rFonts w:asciiTheme="minorHAnsi" w:hAnsiTheme="minorHAnsi"/>
        </w:rPr>
        <w:t>Sound and Music</w:t>
      </w:r>
      <w:bookmarkEnd w:id="17"/>
    </w:p>
    <w:p w:rsidR="00906BD9" w:rsidRPr="009A1C2E" w:rsidRDefault="00AA47E0" w:rsidP="00906BD9">
      <w:pPr>
        <w:rPr>
          <w:sz w:val="22"/>
        </w:rPr>
      </w:pPr>
      <w:r w:rsidRPr="009A1C2E">
        <w:rPr>
          <w:sz w:val="22"/>
        </w:rPr>
        <w:t>Asset sound kami</w:t>
      </w:r>
      <w:r w:rsidR="00783D9E" w:rsidRPr="009A1C2E">
        <w:rPr>
          <w:sz w:val="22"/>
        </w:rPr>
        <w:t xml:space="preserve"> </w:t>
      </w:r>
      <w:r w:rsidR="007F3668" w:rsidRPr="009A1C2E">
        <w:rPr>
          <w:sz w:val="22"/>
        </w:rPr>
        <w:t xml:space="preserve">merupakan asset berlisensi free yang </w:t>
      </w:r>
      <w:proofErr w:type="gramStart"/>
      <w:r w:rsidR="007F3668" w:rsidRPr="009A1C2E">
        <w:rPr>
          <w:sz w:val="22"/>
        </w:rPr>
        <w:t>akan</w:t>
      </w:r>
      <w:proofErr w:type="gramEnd"/>
      <w:r w:rsidR="007F3668" w:rsidRPr="009A1C2E">
        <w:rPr>
          <w:sz w:val="22"/>
        </w:rPr>
        <w:t xml:space="preserve"> dicantumkan pada credits. Untuk sound </w:t>
      </w:r>
      <w:proofErr w:type="gramStart"/>
      <w:r w:rsidR="007F3668" w:rsidRPr="009A1C2E">
        <w:rPr>
          <w:sz w:val="22"/>
        </w:rPr>
        <w:t>background(</w:t>
      </w:r>
      <w:proofErr w:type="gramEnd"/>
      <w:r w:rsidR="007F3668" w:rsidRPr="009A1C2E">
        <w:rPr>
          <w:sz w:val="22"/>
        </w:rPr>
        <w:t>music) merupakan karya dari teman non-anggota tim dan akan kami cantumkan pada credits juga.</w:t>
      </w:r>
    </w:p>
    <w:p w:rsidR="00906BD9" w:rsidRPr="009A1C2E" w:rsidRDefault="00651E94">
      <w:pPr>
        <w:pStyle w:val="Heading1"/>
        <w:rPr>
          <w:rFonts w:asciiTheme="minorHAnsi" w:hAnsiTheme="minorHAnsi"/>
        </w:rPr>
      </w:pPr>
      <w:bookmarkStart w:id="18" w:name="_Toc423682835"/>
      <w:r>
        <w:rPr>
          <w:rFonts w:asciiTheme="minorHAnsi" w:hAnsiTheme="minorHAnsi"/>
        </w:rPr>
        <w:pict>
          <v:shape id="Picture 67" o:spid="_x0000_i1040" type="#_x0000_t75" style="width:23.25pt;height:23.25pt;visibility:visible;mso-wrap-style:square" o:bullet="t">
            <v:imagedata r:id="rId12" o:title="icon-09"/>
          </v:shape>
        </w:pict>
      </w:r>
      <w:r w:rsidR="00B70D1A" w:rsidRPr="009A1C2E">
        <w:rPr>
          <w:rFonts w:asciiTheme="minorHAnsi" w:hAnsiTheme="minorHAnsi"/>
        </w:rPr>
        <w:t xml:space="preserve"> </w:t>
      </w:r>
      <w:r w:rsidR="00116C09" w:rsidRPr="009A1C2E">
        <w:rPr>
          <w:rFonts w:asciiTheme="minorHAnsi" w:hAnsiTheme="minorHAnsi"/>
        </w:rPr>
        <w:t>User Interface</w:t>
      </w:r>
      <w:r w:rsidR="00906BD9" w:rsidRPr="009A1C2E">
        <w:rPr>
          <w:rFonts w:asciiTheme="minorHAnsi" w:hAnsiTheme="minorHAnsi"/>
        </w:rPr>
        <w:t xml:space="preserve"> and Game Controls</w:t>
      </w:r>
      <w:bookmarkEnd w:id="18"/>
    </w:p>
    <w:p w:rsidR="00D14745" w:rsidRDefault="00D14745" w:rsidP="0053111E">
      <w:pPr>
        <w:keepNext/>
        <w:jc w:val="center"/>
      </w:pPr>
      <w:r>
        <w:rPr>
          <w:noProof/>
          <w:sz w:val="22"/>
          <w:lang w:eastAsia="en-US"/>
        </w:rPr>
        <w:drawing>
          <wp:inline distT="0" distB="0" distL="0" distR="0" wp14:anchorId="3C113F16" wp14:editId="7CAE1078">
            <wp:extent cx="4208978" cy="2949982"/>
            <wp:effectExtent l="0" t="0" r="127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711" cy="2958206"/>
                    </a:xfrm>
                    <a:prstGeom prst="rect">
                      <a:avLst/>
                    </a:prstGeom>
                    <a:noFill/>
                    <a:ln>
                      <a:noFill/>
                    </a:ln>
                  </pic:spPr>
                </pic:pic>
              </a:graphicData>
            </a:graphic>
          </wp:inline>
        </w:drawing>
      </w:r>
    </w:p>
    <w:p w:rsidR="00284883" w:rsidRDefault="00D14745" w:rsidP="0053111E">
      <w:pPr>
        <w:pStyle w:val="Caption"/>
        <w:jc w:val="center"/>
        <w:rPr>
          <w:sz w:val="22"/>
        </w:rPr>
      </w:pPr>
      <w:r>
        <w:t xml:space="preserve">Gambar </w:t>
      </w:r>
      <w:fldSimple w:instr=" SEQ Gambar \* ARABIC ">
        <w:r w:rsidR="0089759C">
          <w:rPr>
            <w:noProof/>
          </w:rPr>
          <w:t>12</w:t>
        </w:r>
      </w:fldSimple>
      <w:r>
        <w:t>. Sitemap Game.</w:t>
      </w:r>
    </w:p>
    <w:p w:rsidR="00037BBB" w:rsidRPr="009A1C2E" w:rsidRDefault="00805932" w:rsidP="00037BBB">
      <w:pPr>
        <w:keepNext/>
        <w:rPr>
          <w:sz w:val="22"/>
        </w:rPr>
      </w:pPr>
      <w:r w:rsidRPr="009A1C2E">
        <w:rPr>
          <w:sz w:val="22"/>
        </w:rPr>
        <w:lastRenderedPageBreak/>
        <w:t>Berikut ini adalah</w:t>
      </w:r>
      <w:r w:rsidR="00D14745">
        <w:rPr>
          <w:sz w:val="22"/>
        </w:rPr>
        <w:t xml:space="preserve"> rancangan</w:t>
      </w:r>
      <w:r w:rsidRPr="009A1C2E">
        <w:rPr>
          <w:sz w:val="22"/>
        </w:rPr>
        <w:t xml:space="preserve"> tampilan user interface dari game Operuntion.</w:t>
      </w:r>
      <w:r w:rsidR="00D66476" w:rsidRPr="009A1C2E">
        <w:rPr>
          <w:sz w:val="22"/>
        </w:rPr>
        <w:t xml:space="preserve"> Untuk k</w:t>
      </w:r>
      <w:r w:rsidR="00C37AFB" w:rsidRPr="009A1C2E">
        <w:rPr>
          <w:sz w:val="22"/>
        </w:rPr>
        <w:t>ontrol game cukup mudah, pengguna tinggal klik tombol-tombol pada menu untuk mengakses isi dari masing-masing tombol tersebut.</w:t>
      </w:r>
      <w:r w:rsidR="00266767" w:rsidRPr="009A1C2E">
        <w:rPr>
          <w:sz w:val="22"/>
        </w:rPr>
        <w:t xml:space="preserve"> </w:t>
      </w:r>
    </w:p>
    <w:p w:rsidR="00F52E0B" w:rsidRPr="009A1C2E" w:rsidRDefault="00C77E3D" w:rsidP="00F52E0B">
      <w:pPr>
        <w:keepNext/>
        <w:jc w:val="center"/>
      </w:pPr>
      <w:r w:rsidRPr="009A1C2E">
        <w:rPr>
          <w:noProof/>
          <w:lang w:eastAsia="en-US"/>
        </w:rPr>
        <w:drawing>
          <wp:inline distT="0" distB="0" distL="0" distR="0" wp14:anchorId="6D60C25A" wp14:editId="340CF566">
            <wp:extent cx="4148417" cy="2337759"/>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094" t="18072" r="15093" b="11947"/>
                    <a:stretch/>
                  </pic:blipFill>
                  <pic:spPr bwMode="auto">
                    <a:xfrm>
                      <a:off x="0" y="0"/>
                      <a:ext cx="4148417" cy="2337759"/>
                    </a:xfrm>
                    <a:prstGeom prst="rect">
                      <a:avLst/>
                    </a:prstGeom>
                    <a:ln>
                      <a:noFill/>
                    </a:ln>
                    <a:extLst>
                      <a:ext uri="{53640926-AAD7-44D8-BBD7-CCE9431645EC}">
                        <a14:shadowObscured xmlns:a14="http://schemas.microsoft.com/office/drawing/2010/main"/>
                      </a:ext>
                    </a:extLst>
                  </pic:spPr>
                </pic:pic>
              </a:graphicData>
            </a:graphic>
          </wp:inline>
        </w:drawing>
      </w:r>
    </w:p>
    <w:p w:rsidR="00C77E3D" w:rsidRPr="009A1C2E" w:rsidRDefault="00F52E0B" w:rsidP="00F52E0B">
      <w:pPr>
        <w:pStyle w:val="Caption"/>
        <w:jc w:val="center"/>
      </w:pPr>
      <w:r w:rsidRPr="009A1C2E">
        <w:t xml:space="preserve">Gambar </w:t>
      </w:r>
      <w:fldSimple w:instr=" SEQ Gambar \* ARABIC ">
        <w:r w:rsidR="0089759C">
          <w:rPr>
            <w:noProof/>
          </w:rPr>
          <w:t>13</w:t>
        </w:r>
      </w:fldSimple>
      <w:r w:rsidRPr="009A1C2E">
        <w:t>. Tampilan main menu.</w:t>
      </w:r>
    </w:p>
    <w:p w:rsidR="005207F3" w:rsidRPr="009A1C2E" w:rsidRDefault="005D109B" w:rsidP="005207F3">
      <w:pPr>
        <w:rPr>
          <w:sz w:val="22"/>
        </w:rPr>
      </w:pPr>
      <w:r w:rsidRPr="009A1C2E">
        <w:rPr>
          <w:sz w:val="22"/>
        </w:rPr>
        <w:t>Untuk mengakses menu saat ingame, pengguna tinggal menekan tombol “back” pada android dan “esc” pada desktop.</w:t>
      </w:r>
      <w:r w:rsidR="004803BB" w:rsidRPr="009A1C2E">
        <w:rPr>
          <w:sz w:val="22"/>
        </w:rPr>
        <w:t xml:space="preserve"> Saat bermain, kontrol yang dipakai hanya satu, yaitu “tap” pada android dan “space” pada desktop untuk meloncat.</w:t>
      </w:r>
    </w:p>
    <w:p w:rsidR="00F52E0B" w:rsidRPr="009A1C2E" w:rsidRDefault="00C77E3D" w:rsidP="00F52E0B">
      <w:pPr>
        <w:keepNext/>
        <w:jc w:val="center"/>
      </w:pPr>
      <w:r w:rsidRPr="009A1C2E">
        <w:rPr>
          <w:noProof/>
          <w:lang w:eastAsia="en-US"/>
        </w:rPr>
        <w:drawing>
          <wp:inline distT="0" distB="0" distL="0" distR="0" wp14:anchorId="08F27F29" wp14:editId="5A050EA0">
            <wp:extent cx="4174499" cy="233775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804" t="17814" r="14949" b="12210"/>
                    <a:stretch/>
                  </pic:blipFill>
                  <pic:spPr bwMode="auto">
                    <a:xfrm>
                      <a:off x="0" y="0"/>
                      <a:ext cx="4175185" cy="2338143"/>
                    </a:xfrm>
                    <a:prstGeom prst="rect">
                      <a:avLst/>
                    </a:prstGeom>
                    <a:ln>
                      <a:noFill/>
                    </a:ln>
                    <a:extLst>
                      <a:ext uri="{53640926-AAD7-44D8-BBD7-CCE9431645EC}">
                        <a14:shadowObscured xmlns:a14="http://schemas.microsoft.com/office/drawing/2010/main"/>
                      </a:ext>
                    </a:extLst>
                  </pic:spPr>
                </pic:pic>
              </a:graphicData>
            </a:graphic>
          </wp:inline>
        </w:drawing>
      </w:r>
    </w:p>
    <w:p w:rsidR="00C77E3D" w:rsidRPr="009A1C2E" w:rsidRDefault="00F52E0B" w:rsidP="00F52E0B">
      <w:pPr>
        <w:pStyle w:val="Caption"/>
        <w:jc w:val="center"/>
        <w:rPr>
          <w:noProof/>
          <w:lang w:eastAsia="en-US"/>
        </w:rPr>
      </w:pPr>
      <w:r w:rsidRPr="009A1C2E">
        <w:t xml:space="preserve">Gambar </w:t>
      </w:r>
      <w:fldSimple w:instr=" SEQ Gambar \* ARABIC ">
        <w:r w:rsidR="0089759C">
          <w:rPr>
            <w:noProof/>
          </w:rPr>
          <w:t>14</w:t>
        </w:r>
      </w:fldSimple>
      <w:r w:rsidRPr="009A1C2E">
        <w:t>. Tampilan ingame (1).</w:t>
      </w:r>
    </w:p>
    <w:p w:rsidR="00F52E0B" w:rsidRPr="009A1C2E" w:rsidRDefault="00C77E3D" w:rsidP="00F52E0B">
      <w:pPr>
        <w:keepNext/>
        <w:jc w:val="center"/>
      </w:pPr>
      <w:r w:rsidRPr="009A1C2E">
        <w:rPr>
          <w:noProof/>
          <w:lang w:eastAsia="en-US"/>
        </w:rPr>
        <w:lastRenderedPageBreak/>
        <w:drawing>
          <wp:inline distT="0" distB="0" distL="0" distR="0" wp14:anchorId="6DA2279E" wp14:editId="00D6C533">
            <wp:extent cx="4166235" cy="2320505"/>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949" t="17813" r="14939" b="12723"/>
                    <a:stretch/>
                  </pic:blipFill>
                  <pic:spPr bwMode="auto">
                    <a:xfrm>
                      <a:off x="0" y="0"/>
                      <a:ext cx="4167177" cy="2321030"/>
                    </a:xfrm>
                    <a:prstGeom prst="rect">
                      <a:avLst/>
                    </a:prstGeom>
                    <a:ln>
                      <a:noFill/>
                    </a:ln>
                    <a:extLst>
                      <a:ext uri="{53640926-AAD7-44D8-BBD7-CCE9431645EC}">
                        <a14:shadowObscured xmlns:a14="http://schemas.microsoft.com/office/drawing/2010/main"/>
                      </a:ext>
                    </a:extLst>
                  </pic:spPr>
                </pic:pic>
              </a:graphicData>
            </a:graphic>
          </wp:inline>
        </w:drawing>
      </w:r>
    </w:p>
    <w:p w:rsidR="00D93B39" w:rsidRPr="009A1C2E" w:rsidRDefault="00F52E0B" w:rsidP="00F52E0B">
      <w:pPr>
        <w:pStyle w:val="Caption"/>
        <w:jc w:val="center"/>
      </w:pPr>
      <w:r w:rsidRPr="009A1C2E">
        <w:t xml:space="preserve">Gambar </w:t>
      </w:r>
      <w:fldSimple w:instr=" SEQ Gambar \* ARABIC ">
        <w:r w:rsidR="0089759C">
          <w:rPr>
            <w:noProof/>
          </w:rPr>
          <w:t>15</w:t>
        </w:r>
      </w:fldSimple>
      <w:r w:rsidRPr="009A1C2E">
        <w:t>. Tampilan ingame (2).</w:t>
      </w:r>
    </w:p>
    <w:p w:rsidR="00F52E0B" w:rsidRPr="009A1C2E" w:rsidRDefault="00D93B39" w:rsidP="00F52E0B">
      <w:pPr>
        <w:keepNext/>
        <w:jc w:val="center"/>
      </w:pPr>
      <w:r w:rsidRPr="009A1C2E">
        <w:rPr>
          <w:noProof/>
          <w:lang w:eastAsia="en-US"/>
        </w:rPr>
        <w:drawing>
          <wp:inline distT="0" distB="0" distL="0" distR="0" wp14:anchorId="35814194" wp14:editId="3ABDAA3A">
            <wp:extent cx="4175185" cy="23550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04" t="17814" r="14939" b="11695"/>
                    <a:stretch/>
                  </pic:blipFill>
                  <pic:spPr bwMode="auto">
                    <a:xfrm>
                      <a:off x="0" y="0"/>
                      <a:ext cx="4175804" cy="2355360"/>
                    </a:xfrm>
                    <a:prstGeom prst="rect">
                      <a:avLst/>
                    </a:prstGeom>
                    <a:ln>
                      <a:noFill/>
                    </a:ln>
                    <a:extLst>
                      <a:ext uri="{53640926-AAD7-44D8-BBD7-CCE9431645EC}">
                        <a14:shadowObscured xmlns:a14="http://schemas.microsoft.com/office/drawing/2010/main"/>
                      </a:ext>
                    </a:extLst>
                  </pic:spPr>
                </pic:pic>
              </a:graphicData>
            </a:graphic>
          </wp:inline>
        </w:drawing>
      </w:r>
    </w:p>
    <w:p w:rsidR="00D93B39" w:rsidRPr="009A1C2E" w:rsidRDefault="00F52E0B" w:rsidP="00F52E0B">
      <w:pPr>
        <w:pStyle w:val="Caption"/>
        <w:jc w:val="center"/>
      </w:pPr>
      <w:r w:rsidRPr="009A1C2E">
        <w:t xml:space="preserve">Gambar </w:t>
      </w:r>
      <w:fldSimple w:instr=" SEQ Gambar \* ARABIC ">
        <w:r w:rsidR="0089759C">
          <w:rPr>
            <w:noProof/>
          </w:rPr>
          <w:t>16</w:t>
        </w:r>
      </w:fldSimple>
      <w:r w:rsidRPr="009A1C2E">
        <w:t>. Tampilan ingame (3).</w:t>
      </w:r>
    </w:p>
    <w:p w:rsidR="00F52E0B" w:rsidRPr="009A1C2E" w:rsidRDefault="00F52E0B" w:rsidP="00F52E0B">
      <w:pPr>
        <w:keepNext/>
        <w:jc w:val="center"/>
        <w:rPr>
          <w:noProof/>
          <w:lang w:eastAsia="en-US"/>
        </w:rPr>
      </w:pPr>
    </w:p>
    <w:p w:rsidR="00F52E0B" w:rsidRPr="009A1C2E" w:rsidRDefault="00F52E0B" w:rsidP="00F52E0B">
      <w:pPr>
        <w:keepNext/>
        <w:jc w:val="center"/>
      </w:pPr>
      <w:r w:rsidRPr="009A1C2E">
        <w:rPr>
          <w:noProof/>
          <w:lang w:eastAsia="en-US"/>
        </w:rPr>
        <w:drawing>
          <wp:inline distT="0" distB="0" distL="0" distR="0" wp14:anchorId="6EA20117" wp14:editId="5810D241">
            <wp:extent cx="4157453" cy="23633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096" t="17557" r="14949" b="11706"/>
                    <a:stretch/>
                  </pic:blipFill>
                  <pic:spPr bwMode="auto">
                    <a:xfrm>
                      <a:off x="0" y="0"/>
                      <a:ext cx="4157847" cy="2363582"/>
                    </a:xfrm>
                    <a:prstGeom prst="rect">
                      <a:avLst/>
                    </a:prstGeom>
                    <a:ln>
                      <a:noFill/>
                    </a:ln>
                    <a:extLst>
                      <a:ext uri="{53640926-AAD7-44D8-BBD7-CCE9431645EC}">
                        <a14:shadowObscured xmlns:a14="http://schemas.microsoft.com/office/drawing/2010/main"/>
                      </a:ext>
                    </a:extLst>
                  </pic:spPr>
                </pic:pic>
              </a:graphicData>
            </a:graphic>
          </wp:inline>
        </w:drawing>
      </w:r>
    </w:p>
    <w:p w:rsidR="00F52E0B" w:rsidRPr="009A1C2E" w:rsidRDefault="00F52E0B" w:rsidP="00382DEF">
      <w:pPr>
        <w:pStyle w:val="Caption"/>
        <w:jc w:val="center"/>
      </w:pPr>
      <w:r w:rsidRPr="009A1C2E">
        <w:t xml:space="preserve">Gambar </w:t>
      </w:r>
      <w:fldSimple w:instr=" SEQ Gambar \* ARABIC ">
        <w:r w:rsidR="0089759C">
          <w:rPr>
            <w:noProof/>
          </w:rPr>
          <w:t>17</w:t>
        </w:r>
      </w:fldSimple>
      <w:r w:rsidRPr="009A1C2E">
        <w:t>. Tampilan ingame menu.</w:t>
      </w:r>
    </w:p>
    <w:p w:rsidR="00F52E0B" w:rsidRPr="009A1C2E" w:rsidRDefault="00F52E0B" w:rsidP="00F52E0B">
      <w:pPr>
        <w:keepNext/>
        <w:jc w:val="center"/>
      </w:pPr>
      <w:r w:rsidRPr="009A1C2E">
        <w:rPr>
          <w:noProof/>
          <w:lang w:eastAsia="en-US"/>
        </w:rPr>
        <w:drawing>
          <wp:inline distT="0" distB="0" distL="0" distR="0" wp14:anchorId="6E214872" wp14:editId="0DE5226C">
            <wp:extent cx="4140679" cy="2346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094" t="18072" r="15238" b="11704"/>
                    <a:stretch/>
                  </pic:blipFill>
                  <pic:spPr bwMode="auto">
                    <a:xfrm>
                      <a:off x="0" y="0"/>
                      <a:ext cx="4140768" cy="2346435"/>
                    </a:xfrm>
                    <a:prstGeom prst="rect">
                      <a:avLst/>
                    </a:prstGeom>
                    <a:ln>
                      <a:noFill/>
                    </a:ln>
                    <a:extLst>
                      <a:ext uri="{53640926-AAD7-44D8-BBD7-CCE9431645EC}">
                        <a14:shadowObscured xmlns:a14="http://schemas.microsoft.com/office/drawing/2010/main"/>
                      </a:ext>
                    </a:extLst>
                  </pic:spPr>
                </pic:pic>
              </a:graphicData>
            </a:graphic>
          </wp:inline>
        </w:drawing>
      </w:r>
    </w:p>
    <w:p w:rsidR="00F52E0B" w:rsidRPr="009A1C2E" w:rsidRDefault="00F52E0B" w:rsidP="00F52E0B">
      <w:pPr>
        <w:pStyle w:val="Caption"/>
        <w:jc w:val="center"/>
      </w:pPr>
      <w:r w:rsidRPr="009A1C2E">
        <w:t xml:space="preserve">Gambar </w:t>
      </w:r>
      <w:fldSimple w:instr=" SEQ Gambar \* ARABIC ">
        <w:r w:rsidR="0089759C">
          <w:rPr>
            <w:noProof/>
          </w:rPr>
          <w:t>18</w:t>
        </w:r>
      </w:fldSimple>
      <w:r w:rsidRPr="009A1C2E">
        <w:t>. Tampilan gameover.</w:t>
      </w:r>
    </w:p>
    <w:sectPr w:rsidR="00F52E0B" w:rsidRPr="009A1C2E">
      <w:headerReference w:type="even" r:id="rId40"/>
      <w:headerReference w:type="default" r:id="rId41"/>
      <w:footerReference w:type="default" r:id="rId42"/>
      <w:headerReference w:type="first" r:id="rId4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1C1" w:rsidRDefault="007551C1">
      <w:pPr>
        <w:spacing w:after="0" w:line="240" w:lineRule="auto"/>
      </w:pPr>
      <w:r>
        <w:separator/>
      </w:r>
    </w:p>
  </w:endnote>
  <w:endnote w:type="continuationSeparator" w:id="0">
    <w:p w:rsidR="007551C1" w:rsidRDefault="00755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Tahoma"/>
    <w:charset w:val="00"/>
    <w:family w:val="swiss"/>
    <w:pitch w:val="variable"/>
    <w:sig w:usb0="00000001" w:usb1="4000205B" w:usb2="00000028"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106B" w:rsidRDefault="007551C1">
    <w:pPr>
      <w:pStyle w:val="Footer"/>
    </w:pPr>
    <w:sdt>
      <w:sdtPr>
        <w:alias w:val="Title"/>
        <w:tag w:val=""/>
        <w:id w:val="280004402"/>
        <w:placeholder>
          <w:docPart w:val="22BA55F0849C4C7FB8731543077C46F8"/>
        </w:placeholder>
        <w:dataBinding w:prefixMappings="xmlns:ns0='http://purl.org/dc/elements/1.1/' xmlns:ns1='http://schemas.openxmlformats.org/package/2006/metadata/core-properties' " w:xpath="/ns1:coreProperties[1]/ns0:title[1]" w:storeItemID="{6C3C8BC8-F283-45AE-878A-BAB7291924A1}"/>
        <w:text/>
      </w:sdtPr>
      <w:sdtEndPr/>
      <w:sdtContent>
        <w:r w:rsidR="00A6476F">
          <w:t>Operuntion</w:t>
        </w:r>
      </w:sdtContent>
    </w:sdt>
    <w:r w:rsidR="00DC381C">
      <w:t xml:space="preserve"> - </w:t>
    </w:r>
    <w:sdt>
      <w:sdtPr>
        <w:alias w:val="Date"/>
        <w:tag w:val=""/>
        <w:id w:val="-1976370188"/>
        <w:placeholder>
          <w:docPart w:val="6AA0D01342EF41739A820A7B1AA4B2A4"/>
        </w:placeholder>
        <w:dataBinding w:prefixMappings="xmlns:ns0='http://schemas.microsoft.com/office/2006/coverPageProps' " w:xpath="/ns0:CoverPageProperties[1]/ns0:PublishDate[1]" w:storeItemID="{55AF091B-3C7A-41E3-B477-F2FDAA23CFDA}"/>
        <w:date w:fullDate="2015-07-02T00:00:00Z">
          <w:dateFormat w:val="MMMM yyyy"/>
          <w:lid w:val="en-US"/>
          <w:storeMappedDataAs w:val="dateTime"/>
          <w:calendar w:val="gregorian"/>
        </w:date>
      </w:sdtPr>
      <w:sdtEndPr/>
      <w:sdtContent>
        <w:r w:rsidR="0009025F">
          <w:t>July 2015</w:t>
        </w:r>
      </w:sdtContent>
    </w:sdt>
    <w:r w:rsidR="00DC381C">
      <w:ptab w:relativeTo="margin" w:alignment="right" w:leader="none"/>
    </w:r>
    <w:r w:rsidR="00DC381C">
      <w:fldChar w:fldCharType="begin"/>
    </w:r>
    <w:r w:rsidR="00DC381C">
      <w:instrText xml:space="preserve"> PAGE   \* MERGEFORMAT </w:instrText>
    </w:r>
    <w:r w:rsidR="00DC381C">
      <w:fldChar w:fldCharType="separate"/>
    </w:r>
    <w:r w:rsidR="0089759C">
      <w:rPr>
        <w:noProof/>
      </w:rPr>
      <w:t>3</w:t>
    </w:r>
    <w:r w:rsidR="00DC381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1C1" w:rsidRDefault="007551C1">
      <w:pPr>
        <w:spacing w:after="0" w:line="240" w:lineRule="auto"/>
      </w:pPr>
      <w:r>
        <w:separator/>
      </w:r>
    </w:p>
  </w:footnote>
  <w:footnote w:type="continuationSeparator" w:id="0">
    <w:p w:rsidR="007551C1" w:rsidRDefault="007551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57" o:spid="_x0000_s2050" type="#_x0000_t75" style="position:absolute;margin-left:0;margin-top:0;width:595.2pt;height:841.9pt;z-index:-251657216;mso-position-horizontal:center;mso-position-horizontal-relative:margin;mso-position-vertical:center;mso-position-vertical-relative:margin" o:allowincell="f">
          <v:imagedata r:id="rId1" o:title="bgprop"/>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58" o:spid="_x0000_s2051" type="#_x0000_t75" style="position:absolute;margin-left:0;margin-top:0;width:595.2pt;height:841.9pt;z-index:-251656192;mso-position-horizontal:center;mso-position-horizontal-relative:margin;mso-position-vertical:center;mso-position-vertical-relative:margin" o:allowincell="f">
          <v:imagedata r:id="rId1" o:title="bgprop"/>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56" o:spid="_x0000_s2049" type="#_x0000_t75" style="position:absolute;margin-left:0;margin-top:0;width:595.2pt;height:841.9pt;z-index:-251658240;mso-position-horizontal:center;mso-position-horizontal-relative:margin;mso-position-vertical:center;mso-position-vertical-relative:margin" o:allowincell="f">
          <v:imagedata r:id="rId1" o:title="bgprop"/>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60" o:spid="_x0000_s2053" type="#_x0000_t75" style="position:absolute;margin-left:0;margin-top:0;width:595.2pt;height:841.9pt;z-index:-251654144;mso-position-horizontal:center;mso-position-horizontal-relative:margin;mso-position-vertical:center;mso-position-vertical-relative:margin" o:allowincell="f">
          <v:imagedata r:id="rId1" o:title="bgprop"/>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61" o:spid="_x0000_s2054" type="#_x0000_t75" style="position:absolute;margin-left:0;margin-top:0;width:595.2pt;height:841.9pt;z-index:-251653120;mso-position-horizontal:center;mso-position-horizontal-relative:margin;mso-position-vertical:center;mso-position-vertical-relative:margin" o:allowincell="f">
          <v:imagedata r:id="rId1" o:title="bgprop"/>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424" w:rsidRDefault="00243424">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948159" o:spid="_x0000_s2052" type="#_x0000_t75" style="position:absolute;margin-left:0;margin-top:0;width:595.2pt;height:841.9pt;z-index:-251655168;mso-position-horizontal:center;mso-position-horizontal-relative:margin;mso-position-vertical:center;mso-position-vertical-relative:margin" o:allowincell="f">
          <v:imagedata r:id="rId1" o:title="bgprop"/>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244.5pt;height:244.5pt;visibility:visible;mso-wrap-style:square" o:bullet="t">
        <v:imagedata r:id="rId1" o:title="icon-09"/>
      </v:shape>
    </w:pict>
  </w:numPicBullet>
  <w:abstractNum w:abstractNumId="0">
    <w:nsid w:val="03F5088F"/>
    <w:multiLevelType w:val="hybridMultilevel"/>
    <w:tmpl w:val="1714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371911"/>
    <w:multiLevelType w:val="hybridMultilevel"/>
    <w:tmpl w:val="B150C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A31FA9"/>
    <w:multiLevelType w:val="hybridMultilevel"/>
    <w:tmpl w:val="76D8D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E56C24"/>
    <w:multiLevelType w:val="hybridMultilevel"/>
    <w:tmpl w:val="CDFAAAFE"/>
    <w:lvl w:ilvl="0" w:tplc="7DEE8A0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7416C2"/>
    <w:multiLevelType w:val="hybridMultilevel"/>
    <w:tmpl w:val="391AE3C6"/>
    <w:lvl w:ilvl="0" w:tplc="47A2840A">
      <w:numFmt w:val="bullet"/>
      <w:lvlText w:val="-"/>
      <w:lvlJc w:val="left"/>
      <w:pPr>
        <w:ind w:left="720" w:hanging="360"/>
      </w:pPr>
      <w:rPr>
        <w:rFonts w:ascii="Garamond" w:eastAsiaTheme="minorEastAsia" w:hAnsi="Garamond"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AF6DC2"/>
    <w:multiLevelType w:val="hybridMultilevel"/>
    <w:tmpl w:val="D77C6C6A"/>
    <w:lvl w:ilvl="0" w:tplc="7BA4A00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4"/>
  </w:num>
  <w:num w:numId="5">
    <w:abstractNumId w:val="0"/>
  </w:num>
  <w:num w:numId="6">
    <w:abstractNumId w:val="6"/>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attachedTemplate r:id="rId1"/>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253"/>
    <w:rsid w:val="0001028A"/>
    <w:rsid w:val="00037BBB"/>
    <w:rsid w:val="00055026"/>
    <w:rsid w:val="0009025F"/>
    <w:rsid w:val="000D51E9"/>
    <w:rsid w:val="000E46F9"/>
    <w:rsid w:val="000F3ED1"/>
    <w:rsid w:val="000F7083"/>
    <w:rsid w:val="00106F94"/>
    <w:rsid w:val="00116C09"/>
    <w:rsid w:val="00122F16"/>
    <w:rsid w:val="0012598F"/>
    <w:rsid w:val="0014107B"/>
    <w:rsid w:val="00147BD5"/>
    <w:rsid w:val="00151746"/>
    <w:rsid w:val="0016415F"/>
    <w:rsid w:val="00167A04"/>
    <w:rsid w:val="00170983"/>
    <w:rsid w:val="00180733"/>
    <w:rsid w:val="0018479A"/>
    <w:rsid w:val="001E7A66"/>
    <w:rsid w:val="00206C96"/>
    <w:rsid w:val="00241154"/>
    <w:rsid w:val="00243424"/>
    <w:rsid w:val="00266767"/>
    <w:rsid w:val="00284883"/>
    <w:rsid w:val="002D2A53"/>
    <w:rsid w:val="002F1C5D"/>
    <w:rsid w:val="002F5DA6"/>
    <w:rsid w:val="00303F22"/>
    <w:rsid w:val="00362E2A"/>
    <w:rsid w:val="00382DEF"/>
    <w:rsid w:val="0038552C"/>
    <w:rsid w:val="003946E0"/>
    <w:rsid w:val="003A012F"/>
    <w:rsid w:val="003A6083"/>
    <w:rsid w:val="003E34FF"/>
    <w:rsid w:val="003F60C0"/>
    <w:rsid w:val="004503E5"/>
    <w:rsid w:val="0045229D"/>
    <w:rsid w:val="00463606"/>
    <w:rsid w:val="00470DF9"/>
    <w:rsid w:val="00473137"/>
    <w:rsid w:val="004803BB"/>
    <w:rsid w:val="0049759A"/>
    <w:rsid w:val="004C38E0"/>
    <w:rsid w:val="004D6EA3"/>
    <w:rsid w:val="004F603B"/>
    <w:rsid w:val="00502902"/>
    <w:rsid w:val="00506DC5"/>
    <w:rsid w:val="00513DDF"/>
    <w:rsid w:val="005207F3"/>
    <w:rsid w:val="00523396"/>
    <w:rsid w:val="0053111E"/>
    <w:rsid w:val="0056737A"/>
    <w:rsid w:val="00595787"/>
    <w:rsid w:val="0059710D"/>
    <w:rsid w:val="005B2D5F"/>
    <w:rsid w:val="005D109B"/>
    <w:rsid w:val="005E1307"/>
    <w:rsid w:val="005E359C"/>
    <w:rsid w:val="005E3ECB"/>
    <w:rsid w:val="005F15E2"/>
    <w:rsid w:val="005F645E"/>
    <w:rsid w:val="005F7C8E"/>
    <w:rsid w:val="0062205E"/>
    <w:rsid w:val="006461D9"/>
    <w:rsid w:val="00651E94"/>
    <w:rsid w:val="006D7281"/>
    <w:rsid w:val="006F1042"/>
    <w:rsid w:val="006F1883"/>
    <w:rsid w:val="00710FE6"/>
    <w:rsid w:val="007514D8"/>
    <w:rsid w:val="007551C1"/>
    <w:rsid w:val="00781D1E"/>
    <w:rsid w:val="00783D9E"/>
    <w:rsid w:val="00785E03"/>
    <w:rsid w:val="00796927"/>
    <w:rsid w:val="007B521A"/>
    <w:rsid w:val="007C58B7"/>
    <w:rsid w:val="007C7EC9"/>
    <w:rsid w:val="007F3668"/>
    <w:rsid w:val="007F4253"/>
    <w:rsid w:val="00805932"/>
    <w:rsid w:val="00812D4B"/>
    <w:rsid w:val="00831C46"/>
    <w:rsid w:val="008320D5"/>
    <w:rsid w:val="008810E6"/>
    <w:rsid w:val="00884E44"/>
    <w:rsid w:val="008917E5"/>
    <w:rsid w:val="00893237"/>
    <w:rsid w:val="0089759C"/>
    <w:rsid w:val="008B6C32"/>
    <w:rsid w:val="008D0DC8"/>
    <w:rsid w:val="008D6F9E"/>
    <w:rsid w:val="008E5B75"/>
    <w:rsid w:val="00906BD9"/>
    <w:rsid w:val="009265A3"/>
    <w:rsid w:val="00932AF7"/>
    <w:rsid w:val="009A1C2E"/>
    <w:rsid w:val="009B02C4"/>
    <w:rsid w:val="009E1F0A"/>
    <w:rsid w:val="009E62E2"/>
    <w:rsid w:val="009F1149"/>
    <w:rsid w:val="009F4194"/>
    <w:rsid w:val="00A2122A"/>
    <w:rsid w:val="00A6476F"/>
    <w:rsid w:val="00A862BC"/>
    <w:rsid w:val="00A87729"/>
    <w:rsid w:val="00A957F4"/>
    <w:rsid w:val="00AA47E0"/>
    <w:rsid w:val="00AB0AF7"/>
    <w:rsid w:val="00AB1BFE"/>
    <w:rsid w:val="00AB5981"/>
    <w:rsid w:val="00AD32CE"/>
    <w:rsid w:val="00B21F84"/>
    <w:rsid w:val="00B531DA"/>
    <w:rsid w:val="00B70D1A"/>
    <w:rsid w:val="00B90191"/>
    <w:rsid w:val="00BC00F3"/>
    <w:rsid w:val="00BC5C8C"/>
    <w:rsid w:val="00BD6702"/>
    <w:rsid w:val="00C32661"/>
    <w:rsid w:val="00C37AFB"/>
    <w:rsid w:val="00C539C8"/>
    <w:rsid w:val="00C77E3D"/>
    <w:rsid w:val="00C8106B"/>
    <w:rsid w:val="00C94304"/>
    <w:rsid w:val="00C97F4F"/>
    <w:rsid w:val="00CF0348"/>
    <w:rsid w:val="00D14745"/>
    <w:rsid w:val="00D458D7"/>
    <w:rsid w:val="00D56576"/>
    <w:rsid w:val="00D66476"/>
    <w:rsid w:val="00D7649B"/>
    <w:rsid w:val="00D93B39"/>
    <w:rsid w:val="00D96B54"/>
    <w:rsid w:val="00DA08A2"/>
    <w:rsid w:val="00DB2846"/>
    <w:rsid w:val="00DB7221"/>
    <w:rsid w:val="00DC381C"/>
    <w:rsid w:val="00DD3972"/>
    <w:rsid w:val="00DD767D"/>
    <w:rsid w:val="00DD7B6F"/>
    <w:rsid w:val="00E0049E"/>
    <w:rsid w:val="00E50788"/>
    <w:rsid w:val="00E65FC3"/>
    <w:rsid w:val="00E915EC"/>
    <w:rsid w:val="00F079A0"/>
    <w:rsid w:val="00F22E8F"/>
    <w:rsid w:val="00F52E0B"/>
    <w:rsid w:val="00F53D2B"/>
    <w:rsid w:val="00F72F1A"/>
    <w:rsid w:val="00F83181"/>
    <w:rsid w:val="00FC55D6"/>
    <w:rsid w:val="00FE15BA"/>
    <w:rsid w:val="00FF63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5:chartTrackingRefBased/>
  <w15:docId w15:val="{B9A1BC25-C0E6-450F-BD30-EB9DC413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7514D8"/>
    <w:pPr>
      <w:numPr>
        <w:numId w:val="1"/>
      </w:num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Caption">
    <w:name w:val="caption"/>
    <w:basedOn w:val="Normal"/>
    <w:next w:val="Normal"/>
    <w:uiPriority w:val="35"/>
    <w:unhideWhenUsed/>
    <w:qFormat/>
    <w:rsid w:val="004D6EA3"/>
    <w:pPr>
      <w:spacing w:after="200" w:line="240" w:lineRule="auto"/>
    </w:pPr>
    <w:rPr>
      <w:i/>
      <w:iCs/>
      <w:sz w:val="18"/>
      <w:szCs w:val="18"/>
    </w:rPr>
  </w:style>
  <w:style w:type="paragraph" w:styleId="ListParagraph">
    <w:name w:val="List Paragraph"/>
    <w:basedOn w:val="Normal"/>
    <w:uiPriority w:val="34"/>
    <w:unhideWhenUsed/>
    <w:qFormat/>
    <w:rsid w:val="009265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chart" Target="charts/chart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4.xml"/><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hyperlink" Target="http://tekno.10terbaik.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maduddinalfikri\AppData\Roaming\Microsoft\Templates\Business%20pla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Sheet1!$C$5</c:f>
              <c:strCache>
                <c:ptCount val="1"/>
                <c:pt idx="0">
                  <c:v>Tingkat Kesulitan</c:v>
                </c:pt>
              </c:strCache>
            </c:strRef>
          </c:tx>
          <c:spPr>
            <a:ln w="28575" cap="rnd">
              <a:solidFill>
                <a:schemeClr val="accent2"/>
              </a:solidFill>
              <a:round/>
            </a:ln>
            <a:effectLst/>
          </c:spPr>
          <c:marker>
            <c:symbol val="none"/>
          </c:marker>
          <c:val>
            <c:numRef>
              <c:f>Sheet1!$C$6:$C$20</c:f>
              <c:numCache>
                <c:formatCode>General</c:formatCode>
                <c:ptCount val="15"/>
                <c:pt idx="0">
                  <c:v>10</c:v>
                </c:pt>
                <c:pt idx="1">
                  <c:v>15</c:v>
                </c:pt>
                <c:pt idx="2">
                  <c:v>20</c:v>
                </c:pt>
                <c:pt idx="3">
                  <c:v>25</c:v>
                </c:pt>
                <c:pt idx="4">
                  <c:v>30</c:v>
                </c:pt>
                <c:pt idx="5">
                  <c:v>25</c:v>
                </c:pt>
                <c:pt idx="6">
                  <c:v>35</c:v>
                </c:pt>
                <c:pt idx="7">
                  <c:v>45</c:v>
                </c:pt>
                <c:pt idx="8">
                  <c:v>55</c:v>
                </c:pt>
                <c:pt idx="9">
                  <c:v>65</c:v>
                </c:pt>
                <c:pt idx="10">
                  <c:v>55</c:v>
                </c:pt>
                <c:pt idx="11">
                  <c:v>65</c:v>
                </c:pt>
                <c:pt idx="12">
                  <c:v>75</c:v>
                </c:pt>
                <c:pt idx="13">
                  <c:v>85</c:v>
                </c:pt>
                <c:pt idx="14">
                  <c:v>100</c:v>
                </c:pt>
              </c:numCache>
            </c:numRef>
          </c:val>
          <c:smooth val="0"/>
        </c:ser>
        <c:dLbls>
          <c:showLegendKey val="0"/>
          <c:showVal val="0"/>
          <c:showCatName val="0"/>
          <c:showSerName val="0"/>
          <c:showPercent val="0"/>
          <c:showBubbleSize val="0"/>
        </c:dLbls>
        <c:smooth val="0"/>
        <c:axId val="821692448"/>
        <c:axId val="821690096"/>
      </c:lineChart>
      <c:catAx>
        <c:axId val="821692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0096"/>
        <c:crosses val="autoZero"/>
        <c:auto val="1"/>
        <c:lblAlgn val="ctr"/>
        <c:lblOffset val="100"/>
        <c:noMultiLvlLbl val="0"/>
      </c:catAx>
      <c:valAx>
        <c:axId val="821690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2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33FB869761447AF9854CF2B73DC927E"/>
        <w:category>
          <w:name w:val="General"/>
          <w:gallery w:val="placeholder"/>
        </w:category>
        <w:types>
          <w:type w:val="bbPlcHdr"/>
        </w:types>
        <w:behaviors>
          <w:behavior w:val="content"/>
        </w:behaviors>
        <w:guid w:val="{D58551BC-8C56-4AAB-B8EE-E39B8DDA7A2A}"/>
      </w:docPartPr>
      <w:docPartBody>
        <w:p w:rsidR="0071540C" w:rsidRDefault="00C0559E">
          <w:pPr>
            <w:pStyle w:val="B33FB869761447AF9854CF2B73DC927E"/>
          </w:pPr>
          <w:r>
            <w:t>[Street Address]</w:t>
          </w:r>
          <w:r>
            <w:br/>
            <w:t>[City, ST ZIP Code]</w:t>
          </w:r>
        </w:p>
      </w:docPartBody>
    </w:docPart>
    <w:docPart>
      <w:docPartPr>
        <w:name w:val="22BA55F0849C4C7FB8731543077C46F8"/>
        <w:category>
          <w:name w:val="General"/>
          <w:gallery w:val="placeholder"/>
        </w:category>
        <w:types>
          <w:type w:val="bbPlcHdr"/>
        </w:types>
        <w:behaviors>
          <w:behavior w:val="content"/>
        </w:behaviors>
        <w:guid w:val="{5D414C55-2D5A-4167-8602-5289412F7AEB}"/>
      </w:docPartPr>
      <w:docPartBody>
        <w:p w:rsidR="0071540C" w:rsidRDefault="00C0559E">
          <w:pPr>
            <w:pStyle w:val="22BA55F0849C4C7FB8731543077C46F8"/>
          </w:pPr>
          <w:r>
            <w:t>[Business Plan Title]</w:t>
          </w:r>
        </w:p>
      </w:docPartBody>
    </w:docPart>
    <w:docPart>
      <w:docPartPr>
        <w:name w:val="6AA0D01342EF41739A820A7B1AA4B2A4"/>
        <w:category>
          <w:name w:val="General"/>
          <w:gallery w:val="placeholder"/>
        </w:category>
        <w:types>
          <w:type w:val="bbPlcHdr"/>
        </w:types>
        <w:behaviors>
          <w:behavior w:val="content"/>
        </w:behaviors>
        <w:guid w:val="{8ED59C8D-2562-4EA1-8F7C-8714BA82EAEF}"/>
      </w:docPartPr>
      <w:docPartBody>
        <w:p w:rsidR="0071540C" w:rsidRDefault="00C0559E">
          <w:pPr>
            <w:pStyle w:val="6AA0D01342EF41739A820A7B1AA4B2A4"/>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Tahoma"/>
    <w:charset w:val="00"/>
    <w:family w:val="swiss"/>
    <w:pitch w:val="variable"/>
    <w:sig w:usb0="00000001" w:usb1="4000205B" w:usb2="00000028"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009"/>
    <w:rsid w:val="002C6B94"/>
    <w:rsid w:val="0071540C"/>
    <w:rsid w:val="00C0559E"/>
    <w:rsid w:val="00DA5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39FAE20C92B4429974B134906CF8BB4">
    <w:name w:val="439FAE20C92B4429974B134906CF8BB4"/>
  </w:style>
  <w:style w:type="paragraph" w:customStyle="1" w:styleId="24A25B8D2ED64CE99170CDA46C055286">
    <w:name w:val="24A25B8D2ED64CE99170CDA46C055286"/>
  </w:style>
  <w:style w:type="paragraph" w:customStyle="1" w:styleId="9CD84EF0C56D4B5BAB9E518ECDC1E949">
    <w:name w:val="9CD84EF0C56D4B5BAB9E518ECDC1E949"/>
  </w:style>
  <w:style w:type="paragraph" w:customStyle="1" w:styleId="B33FB869761447AF9854CF2B73DC927E">
    <w:name w:val="B33FB869761447AF9854CF2B73DC927E"/>
  </w:style>
  <w:style w:type="paragraph" w:customStyle="1" w:styleId="6376761A98B34D71BD82424FDDF7D03A">
    <w:name w:val="6376761A98B34D71BD82424FDDF7D03A"/>
  </w:style>
  <w:style w:type="paragraph" w:customStyle="1" w:styleId="B029B7CF7CEC4563971767F4DDA7E541">
    <w:name w:val="B029B7CF7CEC4563971767F4DDA7E541"/>
  </w:style>
  <w:style w:type="paragraph" w:customStyle="1" w:styleId="678B50E7D374476191FF78D5125B6959">
    <w:name w:val="678B50E7D374476191FF78D5125B6959"/>
  </w:style>
  <w:style w:type="paragraph" w:customStyle="1" w:styleId="60ED6880A0CD4728845A12678EFFED62">
    <w:name w:val="60ED6880A0CD4728845A12678EFFED62"/>
  </w:style>
  <w:style w:type="paragraph" w:customStyle="1" w:styleId="22BA55F0849C4C7FB8731543077C46F8">
    <w:name w:val="22BA55F0849C4C7FB8731543077C46F8"/>
  </w:style>
  <w:style w:type="paragraph" w:customStyle="1" w:styleId="6AA0D01342EF41739A820A7B1AA4B2A4">
    <w:name w:val="6AA0D01342EF41739A820A7B1AA4B2A4"/>
  </w:style>
  <w:style w:type="paragraph" w:customStyle="1" w:styleId="B7AE103ABBE045A2845D1829D2A09B4E">
    <w:name w:val="B7AE103ABBE045A2845D1829D2A09B4E"/>
    <w:rsid w:val="00DA50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2015-07-02T00:00:00</PublishDate>
  <Abstract/>
  <CompanyAddress>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9029E19-7C73-4E3B-B396-93D7F9BF4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762</TotalTime>
  <Pages>14</Pages>
  <Words>2280</Words>
  <Characters>12997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Operuntion</vt:lpstr>
    </vt:vector>
  </TitlesOfParts>
  <Company/>
  <LinksUpToDate>false</LinksUpToDate>
  <CharactersWithSpaces>15247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Operuntion</dc:title>
  <dc:subject/>
  <dc:creator>imaduddinalfikri</dc:creator>
  <cp:keywords/>
  <dc:description/>
  <cp:lastModifiedBy>Imaduddin Al Fikri</cp:lastModifiedBy>
  <cp:revision>145</cp:revision>
  <cp:lastPrinted>2015-07-03T13:50:00Z</cp:lastPrinted>
  <dcterms:created xsi:type="dcterms:W3CDTF">2015-07-02T02:53:00Z</dcterms:created>
  <dcterms:modified xsi:type="dcterms:W3CDTF">2015-07-03T13:58:00Z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